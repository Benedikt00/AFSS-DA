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B229B0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77777777" w:rsidR="00B229B0" w:rsidRDefault="00B229B0" w:rsidP="001172A4">
            <w:pPr>
              <w:pStyle w:val="berschrift2"/>
            </w:pPr>
            <w:r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/>
                <w:spacing w:val="10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ERGEBNISPROTOKOLL</w:t>
            </w:r>
          </w:p>
          <w:p w14:paraId="663AAEF6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Default="00B229B0">
            <w:pPr>
              <w:spacing w:before="40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Eingangs-</w:t>
            </w:r>
          </w:p>
          <w:p w14:paraId="48915C80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vermerke</w:t>
            </w:r>
          </w:p>
        </w:tc>
      </w:tr>
      <w:tr w:rsidR="00B229B0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>
              <w:rPr>
                <w:rFonts w:ascii="Arial" w:hAnsi="Arial"/>
                <w:color w:val="000000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Default="00B229B0">
            <w:pPr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>
              <w:rPr>
                <w:rFonts w:ascii="Arial" w:hAnsi="Arial"/>
                <w:color w:val="0000FF"/>
                <w:sz w:val="18"/>
              </w:rPr>
              <w:t>Automated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t xml:space="preserve"> Factory Storage System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5" w:name="QTel"/>
            <w:bookmarkEnd w:id="5"/>
            <w:r>
              <w:rPr>
                <w:rFonts w:ascii="Arial" w:hAnsi="Arial"/>
                <w:color w:val="0000FF"/>
                <w:sz w:val="18"/>
              </w:rPr>
              <w:t>Benedikt Simbürger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Default="00B229B0">
            <w:pPr>
              <w:ind w:left="113"/>
              <w:rPr>
                <w:rFonts w:ascii="Arial" w:hAnsi="Arial"/>
                <w:b/>
                <w:color w:val="0000FF"/>
              </w:rPr>
            </w:pPr>
          </w:p>
        </w:tc>
      </w:tr>
      <w:tr w:rsidR="00B229B0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0C15DD42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Erstellungsdatum: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bookmarkStart w:id="6" w:name="Erstellungsdatum"/>
            <w:bookmarkEnd w:id="6"/>
            <w:r w:rsidR="00FE29D0">
              <w:rPr>
                <w:rFonts w:ascii="Arial" w:hAnsi="Arial"/>
                <w:color w:val="FF0000"/>
                <w:sz w:val="14"/>
              </w:rPr>
              <w:t>202</w:t>
            </w:r>
            <w:r w:rsidR="002717B0">
              <w:rPr>
                <w:rFonts w:ascii="Arial" w:hAnsi="Arial"/>
                <w:color w:val="FF0000"/>
                <w:sz w:val="14"/>
              </w:rPr>
              <w:t>5</w:t>
            </w:r>
            <w:r w:rsidR="00FE29D0">
              <w:rPr>
                <w:rFonts w:ascii="Arial" w:hAnsi="Arial"/>
                <w:color w:val="FF0000"/>
                <w:sz w:val="14"/>
              </w:rPr>
              <w:t>-</w:t>
            </w:r>
            <w:r w:rsidR="002717B0">
              <w:rPr>
                <w:rFonts w:ascii="Arial" w:hAnsi="Arial"/>
                <w:color w:val="FF0000"/>
                <w:sz w:val="14"/>
              </w:rPr>
              <w:t>3</w:t>
            </w:r>
            <w:r w:rsidR="00FE29D0">
              <w:rPr>
                <w:rFonts w:ascii="Arial" w:hAnsi="Arial"/>
                <w:color w:val="FF0000"/>
                <w:sz w:val="14"/>
              </w:rPr>
              <w:t>-</w:t>
            </w:r>
            <w:r w:rsidR="002717B0">
              <w:rPr>
                <w:rFonts w:ascii="Arial" w:hAnsi="Arial"/>
                <w:color w:val="FF0000"/>
                <w:sz w:val="14"/>
              </w:rPr>
              <w:t>11</w:t>
            </w:r>
          </w:p>
        </w:tc>
      </w:tr>
      <w:tr w:rsidR="00B229B0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20DFE431" w:rsidR="00B229B0" w:rsidRDefault="002717B0">
            <w:pPr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</w:t>
            </w:r>
            <w:r w:rsidR="00AE2FF1">
              <w:rPr>
                <w:rFonts w:ascii="Arial" w:hAnsi="Arial"/>
                <w:sz w:val="18"/>
              </w:rPr>
              <w:t>4</w:t>
            </w:r>
            <w:r w:rsidR="00FE29D0">
              <w:rPr>
                <w:rFonts w:ascii="Arial" w:hAnsi="Arial"/>
                <w:sz w:val="18"/>
              </w:rPr>
              <w:t>.</w:t>
            </w:r>
            <w:r>
              <w:rPr>
                <w:rFonts w:ascii="Arial" w:hAnsi="Arial"/>
                <w:sz w:val="18"/>
              </w:rPr>
              <w:t>3</w:t>
            </w:r>
            <w:r w:rsidR="00FE29D0">
              <w:rPr>
                <w:rFonts w:ascii="Arial" w:hAnsi="Arial"/>
                <w:sz w:val="18"/>
              </w:rPr>
              <w:t>.202</w:t>
            </w:r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7" w:name="QFax"/>
            <w:bookmarkEnd w:id="7"/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am Tag, Datum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r w:rsidR="00B229B0">
              <w:rPr>
                <w:rFonts w:ascii="Arial" w:hAnsi="Arial"/>
                <w:color w:val="000000"/>
                <w:sz w:val="14"/>
              </w:rPr>
              <w:tab/>
              <w:t>Ort/Raum</w:t>
            </w:r>
          </w:p>
        </w:tc>
      </w:tr>
      <w:tr w:rsidR="00B229B0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Default="00B229B0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Default="00FC6A02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t>HTL-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Mössingerstraße</w:t>
            </w:r>
            <w:proofErr w:type="spellEnd"/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Thema</w:t>
            </w:r>
            <w:r w:rsidR="001A5B9B"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</w:tr>
      <w:tr w:rsidR="00B229B0" w:rsidRPr="00FC6A02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56F20777" w:rsidR="00FB7516" w:rsidRPr="001A5B9B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Projektstat</w:t>
            </w:r>
            <w:r w:rsidR="00A91362">
              <w:rPr>
                <w:rFonts w:ascii="Arial" w:hAnsi="Arial"/>
                <w:b/>
                <w:color w:val="0000FF"/>
                <w:sz w:val="24"/>
                <w:szCs w:val="24"/>
              </w:rPr>
              <w:t>us</w:t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gespräch</w:t>
            </w:r>
          </w:p>
          <w:p w14:paraId="63A4DEC8" w14:textId="77777777" w:rsidR="001A5B9B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18"/>
              </w:rPr>
            </w:pPr>
          </w:p>
          <w:p w14:paraId="47039B43" w14:textId="3F35FA06" w:rsidR="00B229B0" w:rsidRPr="00FC6A02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FF"/>
                <w:sz w:val="22"/>
                <w:szCs w:val="22"/>
                <w:lang w:val="en-US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proofErr w:type="spellStart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Projektname</w:t>
            </w:r>
            <w:proofErr w:type="spellEnd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:</w:t>
            </w:r>
            <w:r w:rsidR="00FC6A02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 xml:space="preserve"> Automated Factory Storage S</w:t>
            </w:r>
            <w:r w:rsid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ystem</w:t>
            </w:r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ab/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begin"/>
            </w:r>
            <w:r w:rsidR="00B229B0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instrText>QUOTE</w:instrText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end"/>
            </w:r>
          </w:p>
        </w:tc>
      </w:tr>
      <w:tr w:rsidR="00B229B0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Unterrichtete (alphabetisch)</w:t>
            </w:r>
          </w:p>
        </w:tc>
      </w:tr>
      <w:tr w:rsidR="00B229B0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</w:tr>
      <w:tr w:rsidR="00B229B0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3F2193C6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  <w:r w:rsidR="00FC6A02">
              <w:rPr>
                <w:rFonts w:ascii="Arial" w:hAnsi="Arial"/>
                <w:color w:val="0000FF"/>
                <w:sz w:val="18"/>
              </w:rPr>
              <w:t xml:space="preserve">ne </w:t>
            </w:r>
            <w:proofErr w:type="spellStart"/>
            <w:r w:rsidR="00FC6A02">
              <w:rPr>
                <w:rFonts w:ascii="Arial" w:hAnsi="Arial"/>
                <w:color w:val="0000FF"/>
                <w:sz w:val="18"/>
              </w:rPr>
              <w:t>ben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750E4959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32F12CAD" w:rsidR="00B229B0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Klagenfurt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673CE244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FC6A02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77777777" w:rsidR="00FC6A02" w:rsidRDefault="00FC6A02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B229B0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</w:t>
            </w:r>
            <w:r w:rsidR="001A5B9B">
              <w:rPr>
                <w:rFonts w:ascii="Arial" w:hAnsi="Arial"/>
                <w:color w:val="0000FF"/>
                <w:sz w:val="18"/>
              </w:rPr>
              <w:t>.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Vincent Sonvilla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B229B0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5AHET, Klagenfurt 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FC6A02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1A5B9B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3523E95B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Erledigung</w:t>
            </w:r>
            <w:r>
              <w:rPr>
                <w:rFonts w:ascii="Arial" w:hAnsi="Arial"/>
                <w:b/>
                <w:color w:val="000000"/>
                <w:sz w:val="18"/>
              </w:rPr>
              <w:br/>
              <w:t>von, Termin</w:t>
            </w:r>
          </w:p>
        </w:tc>
      </w:tr>
      <w:tr w:rsidR="001A5B9B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14CC09BC" w14:textId="7E9279B8" w:rsidR="001C1986" w:rsidRPr="001C198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 xml:space="preserve">Inhalte der </w:t>
            </w:r>
            <w:proofErr w:type="spellStart"/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I</w:t>
            </w:r>
            <w:r>
              <w:rPr>
                <w:rFonts w:ascii="Arial" w:hAnsi="Arial"/>
                <w:b/>
                <w:bCs/>
                <w:color w:val="000000"/>
                <w:sz w:val="22"/>
              </w:rPr>
              <w:t>V</w:t>
            </w: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.Iteration</w:t>
            </w:r>
            <w:proofErr w:type="spellEnd"/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1F127479" w14:textId="08A0BD64" w:rsidR="001C1986" w:rsidRPr="00014CDE" w:rsidRDefault="001C1986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Status Verkabelung</w:t>
            </w:r>
          </w:p>
          <w:p w14:paraId="3307D73C" w14:textId="0949EE8E" w:rsidR="001C1986" w:rsidRDefault="001C1986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Projektfortschritt</w:t>
            </w:r>
          </w:p>
          <w:p w14:paraId="2A974099" w14:textId="1521E571" w:rsidR="00AE2FF1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Besprechung wegen Übergabe des Projektes</w:t>
            </w:r>
          </w:p>
          <w:p w14:paraId="533CF81C" w14:textId="72422CDF" w:rsidR="00AE2FF1" w:rsidRPr="001C198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Diplomarbeit</w:t>
            </w:r>
          </w:p>
          <w:p w14:paraId="74E9ADD3" w14:textId="77777777" w:rsidR="001C1986" w:rsidRPr="001C1986" w:rsidRDefault="001C1986" w:rsidP="001C1986">
            <w:pPr>
              <w:spacing w:line="360" w:lineRule="auto"/>
              <w:rPr>
                <w:rFonts w:ascii="Arial" w:hAnsi="Arial"/>
                <w:color w:val="000000"/>
                <w:sz w:val="22"/>
              </w:rPr>
            </w:pPr>
          </w:p>
          <w:p w14:paraId="75AAEF4D" w14:textId="77777777" w:rsidR="001C198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Projektstatus</w:t>
            </w:r>
            <w:r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7CB269A5" w14:textId="7C84198C" w:rsidR="001C1986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WMS fertig</w:t>
            </w:r>
          </w:p>
          <w:p w14:paraId="711FAB51" w14:textId="6C881593" w:rsidR="00AE2FF1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SPS-Programm in Fertigstellung</w:t>
            </w:r>
          </w:p>
          <w:p w14:paraId="1C5CD50D" w14:textId="5CACCED8" w:rsidR="00AE2FF1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E-Plan überarbeitete Version</w:t>
            </w:r>
          </w:p>
          <w:p w14:paraId="7FD73B5E" w14:textId="49D20814" w:rsidR="00AE2FF1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ASI-Einbindung</w:t>
            </w:r>
          </w:p>
          <w:p w14:paraId="4070E9DF" w14:textId="4E5C055D" w:rsidR="00AE2FF1" w:rsidRPr="00014CDE" w:rsidRDefault="00AE2FF1" w:rsidP="001C198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Schaltschrankmodule fertig</w:t>
            </w:r>
          </w:p>
          <w:p w14:paraId="429CADB0" w14:textId="77777777" w:rsidR="001C1986" w:rsidRPr="001C198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319C37FB" w14:textId="77777777" w:rsidR="001C1986" w:rsidRPr="001C1986" w:rsidRDefault="001C1986" w:rsidP="001C1986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Weitere Schritte:</w:t>
            </w:r>
          </w:p>
          <w:p w14:paraId="71CA2F86" w14:textId="30ED3D8C" w:rsidR="002717B0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Diplomarbeit fertig schreiben</w:t>
            </w:r>
          </w:p>
          <w:p w14:paraId="0DD03DDE" w14:textId="3683D932" w:rsidR="00AE2FF1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Übergabe des Projekts vorbereiten</w:t>
            </w:r>
          </w:p>
          <w:p w14:paraId="0146FC08" w14:textId="45EDAE58" w:rsidR="00AE2FF1" w:rsidRDefault="00AE2FF1" w:rsidP="00AE2FF1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Verkabelung fertigstellen</w:t>
            </w:r>
          </w:p>
          <w:p w14:paraId="3BF430EF" w14:textId="054C8A5B" w:rsidR="001A5B9B" w:rsidRPr="002104B9" w:rsidRDefault="002104B9" w:rsidP="00CC4216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 w:rsidRPr="002104B9">
              <w:rPr>
                <w:rFonts w:ascii="Arial" w:hAnsi="Arial"/>
                <w:color w:val="000000"/>
                <w:sz w:val="22"/>
              </w:rPr>
              <w:t>Synchronisation der Schrittmotoren austesten</w:t>
            </w:r>
          </w:p>
          <w:p w14:paraId="22060FF3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000BD371" w14:textId="77777777" w:rsidR="002104B9" w:rsidRDefault="002104B9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05D06CC3" w14:textId="77777777" w:rsidR="0084481D" w:rsidRDefault="0084481D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27E93B59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84481D" w:rsidRDefault="0084481D" w:rsidP="00FC6A02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</w:tr>
    </w:tbl>
    <w:p w14:paraId="0098FFD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5D500E21" w14:textId="5A86C074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2717B0">
        <w:rPr>
          <w:rFonts w:ascii="Arial" w:hAnsi="Arial"/>
          <w:color w:val="000000"/>
          <w:sz w:val="22"/>
        </w:rPr>
        <w:t>1</w:t>
      </w:r>
      <w:r w:rsidR="00AE2FF1">
        <w:rPr>
          <w:rFonts w:ascii="Arial" w:hAnsi="Arial"/>
          <w:color w:val="000000"/>
          <w:sz w:val="22"/>
        </w:rPr>
        <w:t>4</w:t>
      </w:r>
      <w:r w:rsidR="00FE29D0">
        <w:rPr>
          <w:rFonts w:ascii="Arial" w:hAnsi="Arial"/>
          <w:color w:val="000000"/>
          <w:sz w:val="22"/>
        </w:rPr>
        <w:t>.</w:t>
      </w:r>
      <w:r w:rsidR="00AE2FF1">
        <w:rPr>
          <w:rFonts w:ascii="Arial" w:hAnsi="Arial"/>
          <w:color w:val="000000"/>
          <w:sz w:val="22"/>
        </w:rPr>
        <w:t>0</w:t>
      </w:r>
      <w:r w:rsidR="002717B0">
        <w:rPr>
          <w:rFonts w:ascii="Arial" w:hAnsi="Arial"/>
          <w:color w:val="000000"/>
          <w:sz w:val="22"/>
        </w:rPr>
        <w:t>3</w:t>
      </w:r>
      <w:r w:rsidR="00FE29D0">
        <w:rPr>
          <w:rFonts w:ascii="Arial" w:hAnsi="Arial"/>
          <w:color w:val="000000"/>
          <w:sz w:val="22"/>
        </w:rPr>
        <w:t>.202</w:t>
      </w:r>
      <w:r w:rsidR="002717B0">
        <w:rPr>
          <w:rFonts w:ascii="Arial" w:hAnsi="Arial"/>
          <w:color w:val="000000"/>
          <w:sz w:val="22"/>
        </w:rPr>
        <w:t>5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DBF81" w14:textId="77777777" w:rsidR="00D64BF5" w:rsidRDefault="00D64BF5">
      <w:r>
        <w:separator/>
      </w:r>
    </w:p>
  </w:endnote>
  <w:endnote w:type="continuationSeparator" w:id="0">
    <w:p w14:paraId="0462BC68" w14:textId="77777777" w:rsidR="00D64BF5" w:rsidRDefault="00D6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71F3F4F4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C274A6">
      <w:rPr>
        <w:rFonts w:ascii="Arial" w:hAnsi="Arial"/>
        <w:noProof/>
        <w:snapToGrid w:val="0"/>
        <w:sz w:val="12"/>
        <w:lang w:eastAsia="de-DE"/>
      </w:rPr>
      <w:t>Projektbesprechung_3.docx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759C470A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C274A6">
      <w:rPr>
        <w:rFonts w:ascii="Arial" w:hAnsi="Arial"/>
        <w:noProof/>
        <w:snapToGrid w:val="0"/>
        <w:sz w:val="12"/>
        <w:lang w:eastAsia="de-DE"/>
      </w:rPr>
      <w:t>Projektbesprechung_3.docx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92635" w14:textId="77777777" w:rsidR="00D64BF5" w:rsidRDefault="00D64BF5">
      <w:r>
        <w:separator/>
      </w:r>
    </w:p>
  </w:footnote>
  <w:footnote w:type="continuationSeparator" w:id="0">
    <w:p w14:paraId="561FB9E7" w14:textId="77777777" w:rsidR="00D64BF5" w:rsidRDefault="00D64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67CA"/>
    <w:multiLevelType w:val="hybridMultilevel"/>
    <w:tmpl w:val="344CD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A438D"/>
    <w:multiLevelType w:val="hybridMultilevel"/>
    <w:tmpl w:val="636EE9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7CA3"/>
    <w:multiLevelType w:val="hybridMultilevel"/>
    <w:tmpl w:val="98DE1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690F"/>
    <w:multiLevelType w:val="hybridMultilevel"/>
    <w:tmpl w:val="4B2677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944CA"/>
    <w:multiLevelType w:val="hybridMultilevel"/>
    <w:tmpl w:val="56FA2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0"/>
  </w:num>
  <w:num w:numId="2" w16cid:durableId="1489521097">
    <w:abstractNumId w:val="5"/>
  </w:num>
  <w:num w:numId="3" w16cid:durableId="700861120">
    <w:abstractNumId w:val="4"/>
  </w:num>
  <w:num w:numId="4" w16cid:durableId="1980333225">
    <w:abstractNumId w:val="2"/>
  </w:num>
  <w:num w:numId="5" w16cid:durableId="1902717531">
    <w:abstractNumId w:val="1"/>
  </w:num>
  <w:num w:numId="6" w16cid:durableId="1188329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112C63"/>
    <w:rsid w:val="001172A4"/>
    <w:rsid w:val="001A5B9B"/>
    <w:rsid w:val="001C1986"/>
    <w:rsid w:val="002104B9"/>
    <w:rsid w:val="00233831"/>
    <w:rsid w:val="002717B0"/>
    <w:rsid w:val="002F1FEA"/>
    <w:rsid w:val="0033692F"/>
    <w:rsid w:val="003B469B"/>
    <w:rsid w:val="003C0F6F"/>
    <w:rsid w:val="003D1E91"/>
    <w:rsid w:val="004071C2"/>
    <w:rsid w:val="00457BBA"/>
    <w:rsid w:val="00490166"/>
    <w:rsid w:val="00494761"/>
    <w:rsid w:val="004B2806"/>
    <w:rsid w:val="004D2AE1"/>
    <w:rsid w:val="0054228E"/>
    <w:rsid w:val="00592392"/>
    <w:rsid w:val="005E40E3"/>
    <w:rsid w:val="00670B47"/>
    <w:rsid w:val="006A21C9"/>
    <w:rsid w:val="00750AFC"/>
    <w:rsid w:val="0076556C"/>
    <w:rsid w:val="007E18DF"/>
    <w:rsid w:val="00813BCF"/>
    <w:rsid w:val="00831986"/>
    <w:rsid w:val="0084481D"/>
    <w:rsid w:val="00846ABE"/>
    <w:rsid w:val="00860141"/>
    <w:rsid w:val="009148B0"/>
    <w:rsid w:val="009556E7"/>
    <w:rsid w:val="009E6670"/>
    <w:rsid w:val="009F2541"/>
    <w:rsid w:val="00A91362"/>
    <w:rsid w:val="00AE2FF1"/>
    <w:rsid w:val="00B229B0"/>
    <w:rsid w:val="00B9112B"/>
    <w:rsid w:val="00C131F0"/>
    <w:rsid w:val="00C274A6"/>
    <w:rsid w:val="00C812D8"/>
    <w:rsid w:val="00C948EB"/>
    <w:rsid w:val="00C969B4"/>
    <w:rsid w:val="00CC4216"/>
    <w:rsid w:val="00D0003D"/>
    <w:rsid w:val="00D21A95"/>
    <w:rsid w:val="00D64BF5"/>
    <w:rsid w:val="00DD4F08"/>
    <w:rsid w:val="00E640E3"/>
    <w:rsid w:val="00EF5560"/>
    <w:rsid w:val="00F801D1"/>
    <w:rsid w:val="00FA716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6</cp:revision>
  <cp:lastPrinted>2025-03-03T21:02:00Z</cp:lastPrinted>
  <dcterms:created xsi:type="dcterms:W3CDTF">2025-03-03T21:02:00Z</dcterms:created>
  <dcterms:modified xsi:type="dcterms:W3CDTF">2025-04-01T11:38:00Z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