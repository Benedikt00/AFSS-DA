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4" w:type="dxa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2438"/>
        <w:gridCol w:w="680"/>
        <w:gridCol w:w="1560"/>
        <w:gridCol w:w="397"/>
        <w:gridCol w:w="2012"/>
        <w:gridCol w:w="313"/>
        <w:gridCol w:w="1247"/>
        <w:gridCol w:w="993"/>
        <w:gridCol w:w="350"/>
      </w:tblGrid>
      <w:tr w:rsidR="00B229B0" w14:paraId="0B966FF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600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62B45237" w14:textId="54998BC6" w:rsidR="00B229B0" w:rsidRDefault="00D84A22" w:rsidP="001172A4">
            <w:pPr>
              <w:pStyle w:val="berschrift2"/>
            </w:pPr>
            <w:proofErr w:type="spellStart"/>
            <w:r>
              <w:t>a</w:t>
            </w:r>
            <w:r w:rsidR="00B229B0">
              <w:t>AN</w:t>
            </w:r>
            <w:proofErr w:type="spellEnd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3AC30244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b/>
                <w:color w:val="000000"/>
                <w:spacing w:val="10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ERGEBNISPROTOKOLL</w:t>
            </w:r>
          </w:p>
          <w:p w14:paraId="663AAEF6" w14:textId="77777777" w:rsidR="00B229B0" w:rsidRDefault="00B229B0">
            <w:pPr>
              <w:tabs>
                <w:tab w:val="left" w:pos="1134"/>
              </w:tabs>
              <w:spacing w:before="24"/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color w:val="000000"/>
                <w:spacing w:val="10"/>
                <w:sz w:val="22"/>
              </w:rPr>
              <w:t>ZUR BESPRECHUNG</w:t>
            </w:r>
          </w:p>
        </w:tc>
        <w:tc>
          <w:tcPr>
            <w:tcW w:w="2553" w:type="dxa"/>
            <w:gridSpan w:val="3"/>
          </w:tcPr>
          <w:p w14:paraId="7456FF69" w14:textId="77777777" w:rsidR="00B229B0" w:rsidRDefault="00B229B0">
            <w:pPr>
              <w:spacing w:before="40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Eingangs-</w:t>
            </w:r>
          </w:p>
          <w:p w14:paraId="48915C80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vermerke</w:t>
            </w:r>
          </w:p>
        </w:tc>
      </w:tr>
      <w:tr w:rsidR="00B229B0" w14:paraId="7CE77F52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55346C8" w14:textId="77777777" w:rsidR="00B229B0" w:rsidRDefault="00B229B0">
            <w:pPr>
              <w:spacing w:line="240" w:lineRule="exact"/>
              <w:ind w:left="113"/>
              <w:rPr>
                <w:rFonts w:ascii="Arial" w:hAnsi="Arial"/>
                <w:sz w:val="22"/>
              </w:rPr>
            </w:pPr>
            <w:bookmarkStart w:id="0" w:name="ZNam"/>
            <w:bookmarkEnd w:id="0"/>
            <w:r>
              <w:rPr>
                <w:rFonts w:ascii="Arial" w:hAnsi="Arial"/>
                <w:color w:val="000000"/>
                <w:sz w:val="22"/>
              </w:rPr>
              <w:t>Teilnehmer und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6CF2287" w14:textId="77777777" w:rsidR="00B229B0" w:rsidRDefault="00B229B0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Veranstalter</w:t>
            </w:r>
          </w:p>
        </w:tc>
        <w:tc>
          <w:tcPr>
            <w:tcW w:w="2553" w:type="dxa"/>
            <w:gridSpan w:val="3"/>
          </w:tcPr>
          <w:p w14:paraId="536C4D8A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2006470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80C64F9" w14:textId="77777777" w:rsidR="00B229B0" w:rsidRDefault="00B229B0">
            <w:pPr>
              <w:ind w:left="113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Unterrichtete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6E8A8BC8" w14:textId="5F984865" w:rsidR="00B229B0" w:rsidRDefault="00FC6A02">
            <w:pPr>
              <w:tabs>
                <w:tab w:val="left" w:pos="1134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1" w:name="Cursor"/>
            <w:bookmarkStart w:id="2" w:name="QNam"/>
            <w:bookmarkEnd w:id="1"/>
            <w:bookmarkEnd w:id="2"/>
            <w:proofErr w:type="spellStart"/>
            <w:r>
              <w:rPr>
                <w:rFonts w:ascii="Arial" w:hAnsi="Arial"/>
                <w:color w:val="0000FF"/>
                <w:sz w:val="18"/>
              </w:rPr>
              <w:t>Automated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t xml:space="preserve"> Factory Storage System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5421640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</w:tr>
      <w:tr w:rsidR="00B229B0" w14:paraId="434BE835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2BDF3753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3" w:name="ZAbt"/>
            <w:bookmarkEnd w:id="3"/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2D5A40F2" w14:textId="77777777" w:rsidR="00B229B0" w:rsidRDefault="00FB7516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Protokollführer</w:t>
            </w:r>
          </w:p>
        </w:tc>
        <w:tc>
          <w:tcPr>
            <w:tcW w:w="2553" w:type="dxa"/>
            <w:gridSpan w:val="3"/>
          </w:tcPr>
          <w:p w14:paraId="7A7A5CED" w14:textId="77777777" w:rsidR="00B229B0" w:rsidRDefault="00B229B0">
            <w:pPr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3E93ECE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521819B0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  <w:bookmarkStart w:id="4" w:name="ZSta"/>
            <w:bookmarkEnd w:id="4"/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019E4604" w14:textId="56826550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5" w:name="QTel"/>
            <w:bookmarkEnd w:id="5"/>
            <w:r>
              <w:rPr>
                <w:rFonts w:ascii="Arial" w:hAnsi="Arial"/>
                <w:color w:val="0000FF"/>
                <w:sz w:val="18"/>
              </w:rPr>
              <w:t>Benedikt Simbürger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2FF0A919" w14:textId="77777777" w:rsidR="00B229B0" w:rsidRDefault="00B229B0">
            <w:pPr>
              <w:ind w:left="113"/>
              <w:rPr>
                <w:rFonts w:ascii="Arial" w:hAnsi="Arial"/>
                <w:b/>
                <w:color w:val="0000FF"/>
              </w:rPr>
            </w:pPr>
          </w:p>
        </w:tc>
      </w:tr>
      <w:tr w:rsidR="00B229B0" w14:paraId="2696E3AF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4BF4A144" w14:textId="77777777" w:rsidR="00B229B0" w:rsidRDefault="00B229B0">
            <w:pPr>
              <w:ind w:left="113"/>
              <w:rPr>
                <w:rFonts w:ascii="Arial" w:hAnsi="Arial"/>
                <w:sz w:val="18"/>
              </w:rPr>
            </w:pPr>
          </w:p>
        </w:tc>
        <w:tc>
          <w:tcPr>
            <w:tcW w:w="3969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14:paraId="02DB7E2E" w14:textId="77777777" w:rsidR="00B229B0" w:rsidRDefault="00846ABE">
            <w:pPr>
              <w:tabs>
                <w:tab w:val="left" w:pos="113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Projektbetreuer</w:t>
            </w:r>
          </w:p>
        </w:tc>
        <w:tc>
          <w:tcPr>
            <w:tcW w:w="2553" w:type="dxa"/>
            <w:gridSpan w:val="3"/>
          </w:tcPr>
          <w:p w14:paraId="39846156" w14:textId="1990569A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Erstellungsdatum: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bookmarkStart w:id="6" w:name="Erstellungsdatum"/>
            <w:bookmarkEnd w:id="6"/>
            <w:r w:rsidR="00FE29D0">
              <w:rPr>
                <w:rFonts w:ascii="Arial" w:hAnsi="Arial"/>
                <w:color w:val="FF0000"/>
                <w:sz w:val="14"/>
              </w:rPr>
              <w:t>2024-09-18</w:t>
            </w:r>
          </w:p>
        </w:tc>
      </w:tr>
      <w:tr w:rsidR="00B229B0" w14:paraId="5BFD8FC3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right w:val="single" w:sz="6" w:space="0" w:color="auto"/>
            </w:tcBorders>
          </w:tcPr>
          <w:p w14:paraId="05A966FA" w14:textId="4FFBBCD3" w:rsidR="00B229B0" w:rsidRDefault="00FE29D0">
            <w:pPr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18.9.2024</w:t>
            </w:r>
          </w:p>
        </w:tc>
        <w:tc>
          <w:tcPr>
            <w:tcW w:w="3969" w:type="dxa"/>
            <w:gridSpan w:val="3"/>
            <w:tcBorders>
              <w:right w:val="single" w:sz="6" w:space="0" w:color="auto"/>
            </w:tcBorders>
          </w:tcPr>
          <w:p w14:paraId="4EE0335A" w14:textId="6A17B8FD" w:rsidR="00B229B0" w:rsidRDefault="00FC6A02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bookmarkStart w:id="7" w:name="QFax"/>
            <w:bookmarkEnd w:id="7"/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</w:tcPr>
          <w:p w14:paraId="0A1ED5D2" w14:textId="77777777" w:rsidR="00B229B0" w:rsidRDefault="00B229B0">
            <w:pPr>
              <w:tabs>
                <w:tab w:val="right" w:pos="2438"/>
              </w:tabs>
              <w:spacing w:before="72"/>
              <w:ind w:left="113"/>
              <w:rPr>
                <w:rFonts w:ascii="Arial" w:hAnsi="Arial"/>
                <w:sz w:val="14"/>
              </w:rPr>
            </w:pPr>
          </w:p>
        </w:tc>
      </w:tr>
      <w:tr w:rsidR="00B229B0" w14:paraId="5611526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298107B4" w14:textId="77777777" w:rsidR="00B229B0" w:rsidRDefault="00FB7516">
            <w:pPr>
              <w:tabs>
                <w:tab w:val="left" w:pos="3515"/>
                <w:tab w:val="left" w:pos="7484"/>
              </w:tabs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am Tag, Datum</w:t>
            </w:r>
            <w:r>
              <w:rPr>
                <w:rFonts w:ascii="Arial" w:hAnsi="Arial"/>
                <w:color w:val="000000"/>
                <w:sz w:val="14"/>
              </w:rPr>
              <w:tab/>
            </w:r>
            <w:r w:rsidR="00B229B0">
              <w:rPr>
                <w:rFonts w:ascii="Arial" w:hAnsi="Arial"/>
                <w:color w:val="000000"/>
                <w:sz w:val="14"/>
              </w:rPr>
              <w:tab/>
              <w:t>Ort/Raum</w:t>
            </w:r>
          </w:p>
        </w:tc>
      </w:tr>
      <w:tr w:rsidR="00B229B0" w14:paraId="3709ED70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4"/>
        </w:trPr>
        <w:tc>
          <w:tcPr>
            <w:tcW w:w="3402" w:type="dxa"/>
            <w:gridSpan w:val="3"/>
            <w:tcBorders>
              <w:bottom w:val="single" w:sz="6" w:space="0" w:color="auto"/>
            </w:tcBorders>
          </w:tcPr>
          <w:p w14:paraId="7192A389" w14:textId="77777777" w:rsidR="00B229B0" w:rsidRDefault="00B229B0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69" w:type="dxa"/>
            <w:gridSpan w:val="3"/>
            <w:tcBorders>
              <w:bottom w:val="single" w:sz="6" w:space="0" w:color="auto"/>
            </w:tcBorders>
          </w:tcPr>
          <w:p w14:paraId="2198BD7A" w14:textId="77777777" w:rsidR="00B229B0" w:rsidRDefault="00B229B0">
            <w:pPr>
              <w:tabs>
                <w:tab w:val="left" w:pos="2552"/>
              </w:tabs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553" w:type="dxa"/>
            <w:gridSpan w:val="3"/>
            <w:tcBorders>
              <w:bottom w:val="single" w:sz="6" w:space="0" w:color="auto"/>
            </w:tcBorders>
          </w:tcPr>
          <w:p w14:paraId="7BA9AAC9" w14:textId="77ECF3AB" w:rsidR="00B229B0" w:rsidRDefault="00FC6A02">
            <w:pPr>
              <w:ind w:left="113"/>
              <w:rPr>
                <w:rFonts w:ascii="Arial" w:hAnsi="Arial"/>
                <w:color w:val="0000FF"/>
                <w:sz w:val="22"/>
              </w:rPr>
            </w:pPr>
            <w:r>
              <w:rPr>
                <w:rFonts w:ascii="Arial" w:hAnsi="Arial"/>
                <w:color w:val="0000FF"/>
                <w:sz w:val="18"/>
              </w:rPr>
              <w:t>HTL-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Mössingerstraße</w:t>
            </w:r>
            <w:proofErr w:type="spellEnd"/>
            <w:r w:rsidR="00B229B0">
              <w:rPr>
                <w:rFonts w:ascii="Arial" w:hAnsi="Arial"/>
                <w:color w:val="0000FF"/>
                <w:sz w:val="18"/>
              </w:rPr>
              <w:fldChar w:fldCharType="begin"/>
            </w:r>
            <w:r w:rsidR="00B229B0">
              <w:rPr>
                <w:rFonts w:ascii="Arial" w:hAnsi="Arial"/>
                <w:color w:val="0000FF"/>
                <w:sz w:val="18"/>
              </w:rPr>
              <w:instrText>QUOTE</w:instrText>
            </w:r>
            <w:r w:rsidR="00B229B0"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B229B0" w14:paraId="353FA38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9924" w:type="dxa"/>
            <w:gridSpan w:val="9"/>
            <w:tcBorders>
              <w:top w:val="single" w:sz="6" w:space="0" w:color="auto"/>
            </w:tcBorders>
          </w:tcPr>
          <w:p w14:paraId="12E6A474" w14:textId="77777777" w:rsidR="00B229B0" w:rsidRDefault="00B229B0">
            <w:pPr>
              <w:spacing w:before="24" w:line="192" w:lineRule="exact"/>
              <w:ind w:left="11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Thema</w:t>
            </w:r>
            <w:r w:rsidR="001A5B9B">
              <w:rPr>
                <w:rFonts w:ascii="Arial" w:hAnsi="Arial"/>
                <w:b/>
                <w:color w:val="000000"/>
                <w:sz w:val="18"/>
              </w:rPr>
              <w:t>:</w:t>
            </w:r>
          </w:p>
        </w:tc>
      </w:tr>
      <w:tr w:rsidR="00B229B0" w:rsidRPr="00FC6A02" w14:paraId="706835CC" w14:textId="77777777" w:rsidTr="001A5B9B">
        <w:trPr>
          <w:gridBefore w:val="1"/>
          <w:gridAfter w:val="1"/>
          <w:wBefore w:w="70" w:type="dxa"/>
          <w:wAfter w:w="350" w:type="dxa"/>
          <w:cantSplit/>
          <w:trHeight w:val="904"/>
        </w:trPr>
        <w:tc>
          <w:tcPr>
            <w:tcW w:w="9924" w:type="dxa"/>
            <w:gridSpan w:val="9"/>
          </w:tcPr>
          <w:p w14:paraId="65720E8B" w14:textId="6488BB14" w:rsidR="00FB7516" w:rsidRPr="001A5B9B" w:rsidRDefault="00B229B0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r w:rsidRPr="001A5B9B">
              <w:rPr>
                <w:rFonts w:ascii="Arial" w:hAnsi="Arial"/>
                <w:b/>
                <w:color w:val="0000FF"/>
                <w:sz w:val="24"/>
                <w:szCs w:val="24"/>
              </w:rPr>
              <w:t>Projektstartgespräch</w:t>
            </w:r>
          </w:p>
          <w:p w14:paraId="63A4DEC8" w14:textId="77777777" w:rsidR="001A5B9B" w:rsidRDefault="001A5B9B">
            <w:pPr>
              <w:spacing w:line="240" w:lineRule="exact"/>
              <w:ind w:left="113" w:right="113"/>
              <w:rPr>
                <w:rFonts w:ascii="Arial" w:hAnsi="Arial"/>
                <w:b/>
                <w:color w:val="0000FF"/>
                <w:sz w:val="18"/>
              </w:rPr>
            </w:pPr>
          </w:p>
          <w:p w14:paraId="47039B43" w14:textId="3F35FA06" w:rsidR="00B229B0" w:rsidRPr="00FC6A02" w:rsidRDefault="001A5B9B" w:rsidP="00F801D1">
            <w:pPr>
              <w:tabs>
                <w:tab w:val="left" w:pos="715"/>
                <w:tab w:val="left" w:pos="1470"/>
                <w:tab w:val="left" w:pos="2835"/>
                <w:tab w:val="left" w:pos="7200"/>
              </w:tabs>
              <w:spacing w:line="240" w:lineRule="exact"/>
              <w:ind w:left="113" w:right="113"/>
              <w:rPr>
                <w:rFonts w:ascii="Arial" w:hAnsi="Arial"/>
                <w:color w:val="0000FF"/>
                <w:sz w:val="22"/>
                <w:szCs w:val="22"/>
                <w:lang w:val="en-US"/>
              </w:rPr>
            </w:pPr>
            <w:r>
              <w:rPr>
                <w:rFonts w:ascii="Arial" w:hAnsi="Arial"/>
                <w:color w:val="0000FF"/>
                <w:sz w:val="18"/>
              </w:rPr>
              <w:tab/>
            </w:r>
            <w:proofErr w:type="spellStart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Projektname</w:t>
            </w:r>
            <w:proofErr w:type="spellEnd"/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:</w:t>
            </w:r>
            <w:r w:rsidR="00FC6A02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 xml:space="preserve"> Automated Factory Storage S</w:t>
            </w:r>
            <w:r w:rsid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>ystem</w:t>
            </w:r>
            <w:r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tab/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begin"/>
            </w:r>
            <w:r w:rsidR="00B229B0" w:rsidRPr="00FC6A02">
              <w:rPr>
                <w:rFonts w:ascii="Arial" w:hAnsi="Arial"/>
                <w:color w:val="0000FF"/>
                <w:sz w:val="22"/>
                <w:szCs w:val="22"/>
                <w:lang w:val="en-US"/>
              </w:rPr>
              <w:instrText>QUOTE</w:instrText>
            </w:r>
            <w:r w:rsidR="00B229B0" w:rsidRPr="0084481D">
              <w:rPr>
                <w:rFonts w:ascii="Arial" w:hAnsi="Arial"/>
                <w:color w:val="0000FF"/>
                <w:sz w:val="22"/>
                <w:szCs w:val="22"/>
              </w:rPr>
              <w:fldChar w:fldCharType="end"/>
            </w:r>
          </w:p>
        </w:tc>
      </w:tr>
      <w:tr w:rsidR="00B229B0" w14:paraId="3A8E027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4962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4D8DB" w14:textId="77777777" w:rsidR="00B229B0" w:rsidRDefault="00B229B0">
            <w:pPr>
              <w:spacing w:line="240" w:lineRule="exac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Teilnehmer (alphabetisch)</w:t>
            </w:r>
          </w:p>
        </w:tc>
        <w:tc>
          <w:tcPr>
            <w:tcW w:w="496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602C3E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Unterrichtete (alphabetisch)</w:t>
            </w:r>
          </w:p>
        </w:tc>
      </w:tr>
      <w:tr w:rsidR="00B229B0" w14:paraId="1414C337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88"/>
        </w:trPr>
        <w:tc>
          <w:tcPr>
            <w:tcW w:w="2722" w:type="dxa"/>
            <w:gridSpan w:val="2"/>
            <w:tcBorders>
              <w:top w:val="single" w:sz="6" w:space="0" w:color="auto"/>
            </w:tcBorders>
          </w:tcPr>
          <w:p w14:paraId="7501750E" w14:textId="77777777" w:rsidR="00B229B0" w:rsidRDefault="00B229B0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53F49485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  <w:tc>
          <w:tcPr>
            <w:tcW w:w="272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14:paraId="68F284A9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Name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</w:tcBorders>
          </w:tcPr>
          <w:p w14:paraId="3AD83923" w14:textId="77777777" w:rsidR="00B229B0" w:rsidRDefault="001A5B9B">
            <w:pPr>
              <w:spacing w:line="240" w:lineRule="exac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Klasse</w:t>
            </w:r>
            <w:r w:rsidR="00B229B0">
              <w:rPr>
                <w:rFonts w:ascii="Arial" w:hAnsi="Arial"/>
                <w:color w:val="000000"/>
                <w:sz w:val="18"/>
              </w:rPr>
              <w:t>, Standort</w:t>
            </w:r>
          </w:p>
        </w:tc>
      </w:tr>
      <w:tr w:rsidR="00B229B0" w14:paraId="00417C0A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B91E41A" w14:textId="7013C1D6" w:rsidR="00B229B0" w:rsidRDefault="00B229B0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438" w:type="dxa"/>
          </w:tcPr>
          <w:p w14:paraId="26E8B275" w14:textId="10F708A8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4812F377" w14:textId="579F2FBB" w:rsidR="00B229B0" w:rsidRDefault="00B229B0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397" w:type="dxa"/>
          </w:tcPr>
          <w:p w14:paraId="1A130894" w14:textId="77777777" w:rsidR="00B229B0" w:rsidRDefault="00B229B0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CE824C0" w14:textId="77777777" w:rsidR="00AE6B4F" w:rsidRDefault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  <w:p w14:paraId="309F4691" w14:textId="77777777" w:rsidR="00AE6B4F" w:rsidRDefault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  <w:p w14:paraId="37C2D8E2" w14:textId="77777777" w:rsidR="00AE6B4F" w:rsidRDefault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  <w:p w14:paraId="673CE244" w14:textId="30D6B3F7" w:rsidR="00B229B0" w:rsidRDefault="00B229B0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25C13601" w14:textId="77777777" w:rsidR="00B229B0" w:rsidRDefault="00B229B0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AE6B4F" w14:paraId="020F9FAC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3C8FE333" w14:textId="745BB530" w:rsidR="00AE6B4F" w:rsidRDefault="00AE6B4F" w:rsidP="00AE6B4F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770BE0D5" w14:textId="427C74FD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Benedikt Simbürger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DBD4C42" w14:textId="56AEEA60" w:rsidR="00AE6B4F" w:rsidRDefault="00AE6B4F" w:rsidP="00AE6B4F">
            <w:pPr>
              <w:pBdr>
                <w:right w:val="single" w:sz="6" w:space="1" w:color="auto"/>
              </w:pBd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022343A4" w14:textId="3CA08BA8" w:rsidR="00AE6B4F" w:rsidRDefault="00AE6B4F" w:rsidP="00AE6B4F">
            <w:pPr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Hr.ne </w:t>
            </w:r>
            <w:proofErr w:type="spellStart"/>
            <w:r>
              <w:rPr>
                <w:rFonts w:ascii="Arial" w:hAnsi="Arial"/>
                <w:color w:val="0000FF"/>
                <w:sz w:val="18"/>
              </w:rPr>
              <w:t>ben</w:t>
            </w:r>
            <w:proofErr w:type="spellEnd"/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1DE69EE1" w14:textId="761A6FB0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Dipl.-Ing. Christian Sallinger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3369EF57" w14:textId="6F3BB3F6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Klagenfurt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AE6B4F" w14:paraId="587A8CF4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6B403D88" w14:textId="69EF6276" w:rsidR="00AE6B4F" w:rsidRDefault="00AE6B4F" w:rsidP="00AE6B4F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1A858990" w14:textId="00924E00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Vincent Sonvilla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0FFB249E" w14:textId="6E61B5AA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 xml:space="preserve">5AHET, Klagenfurt </w:t>
            </w: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30B889EE" w14:textId="77777777" w:rsidR="00AE6B4F" w:rsidRDefault="00AE6B4F" w:rsidP="00AE6B4F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329042B5" w14:textId="77777777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35BEC06" w14:textId="77777777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AE6B4F" w14:paraId="5B90E328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3D8EEED" w14:textId="41F8E71F" w:rsidR="00AE6B4F" w:rsidRDefault="00AE6B4F" w:rsidP="00AE6B4F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Fr.</w:t>
            </w:r>
          </w:p>
        </w:tc>
        <w:tc>
          <w:tcPr>
            <w:tcW w:w="2438" w:type="dxa"/>
          </w:tcPr>
          <w:p w14:paraId="6452F919" w14:textId="67DF84EA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Elena Widmann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E2B2FCA" w14:textId="358339B0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39D52DF4" w14:textId="77777777" w:rsidR="00AE6B4F" w:rsidRDefault="00AE6B4F" w:rsidP="00AE6B4F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250ADC0" w14:textId="77777777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C267CDD" w14:textId="77777777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AE6B4F" w14:paraId="72ACEF5B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0E6EB156" w14:textId="74F1FE40" w:rsidR="00AE6B4F" w:rsidRDefault="00AE6B4F" w:rsidP="00AE6B4F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Hr.</w:t>
            </w:r>
          </w:p>
        </w:tc>
        <w:tc>
          <w:tcPr>
            <w:tcW w:w="2438" w:type="dxa"/>
          </w:tcPr>
          <w:p w14:paraId="4795DBB3" w14:textId="50AE86D1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Nikolaj Voglauer</w:t>
            </w: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5B1A495A" w14:textId="0648E364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t>5AHET, Klagenfurt</w:t>
            </w:r>
          </w:p>
        </w:tc>
        <w:tc>
          <w:tcPr>
            <w:tcW w:w="397" w:type="dxa"/>
          </w:tcPr>
          <w:p w14:paraId="1A7CEE0B" w14:textId="77777777" w:rsidR="00AE6B4F" w:rsidRDefault="00AE6B4F" w:rsidP="00AE6B4F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325" w:type="dxa"/>
            <w:gridSpan w:val="2"/>
          </w:tcPr>
          <w:p w14:paraId="45C4E87F" w14:textId="77777777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</w:tcPr>
          <w:p w14:paraId="2E183B6F" w14:textId="77777777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</w:tr>
      <w:tr w:rsidR="00AE6B4F" w14:paraId="023C44AE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</w:tcPr>
          <w:p w14:paraId="707E4042" w14:textId="77777777" w:rsidR="00AE6B4F" w:rsidRDefault="00AE6B4F" w:rsidP="00AE6B4F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</w:tcPr>
          <w:p w14:paraId="36741917" w14:textId="77777777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</w:p>
        </w:tc>
        <w:tc>
          <w:tcPr>
            <w:tcW w:w="2240" w:type="dxa"/>
            <w:gridSpan w:val="2"/>
            <w:tcBorders>
              <w:right w:val="single" w:sz="6" w:space="0" w:color="auto"/>
            </w:tcBorders>
          </w:tcPr>
          <w:p w14:paraId="1EF35D9A" w14:textId="77777777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</w:tcPr>
          <w:p w14:paraId="795A930A" w14:textId="77777777" w:rsidR="00AE6B4F" w:rsidRDefault="00AE6B4F" w:rsidP="00AE6B4F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</w:tcPr>
          <w:p w14:paraId="22C7EC62" w14:textId="77777777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</w:tcPr>
          <w:p w14:paraId="6AC427EB" w14:textId="77777777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AE6B4F" w14:paraId="7543626D" w14:textId="77777777" w:rsidTr="001A5B9B">
        <w:trPr>
          <w:gridBefore w:val="1"/>
          <w:gridAfter w:val="1"/>
          <w:wBefore w:w="70" w:type="dxa"/>
          <w:wAfter w:w="350" w:type="dxa"/>
          <w:cantSplit/>
          <w:trHeight w:hRule="exact" w:val="240"/>
        </w:trPr>
        <w:tc>
          <w:tcPr>
            <w:tcW w:w="284" w:type="dxa"/>
            <w:tcBorders>
              <w:bottom w:val="single" w:sz="6" w:space="0" w:color="auto"/>
            </w:tcBorders>
          </w:tcPr>
          <w:p w14:paraId="5D2386AC" w14:textId="77777777" w:rsidR="00AE6B4F" w:rsidRDefault="00AE6B4F" w:rsidP="00AE6B4F">
            <w:pPr>
              <w:tabs>
                <w:tab w:val="left" w:pos="397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438" w:type="dxa"/>
            <w:tcBorders>
              <w:bottom w:val="single" w:sz="6" w:space="0" w:color="auto"/>
            </w:tcBorders>
          </w:tcPr>
          <w:p w14:paraId="36F26EEC" w14:textId="77777777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0D961693" w14:textId="77777777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397" w:type="dxa"/>
            <w:tcBorders>
              <w:bottom w:val="single" w:sz="6" w:space="0" w:color="auto"/>
            </w:tcBorders>
          </w:tcPr>
          <w:p w14:paraId="51ECB9C7" w14:textId="77777777" w:rsidR="00AE6B4F" w:rsidRDefault="00AE6B4F" w:rsidP="00AE6B4F">
            <w:pPr>
              <w:tabs>
                <w:tab w:val="left" w:pos="397"/>
              </w:tabs>
              <w:spacing w:line="240" w:lineRule="exact"/>
              <w:ind w:left="57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325" w:type="dxa"/>
            <w:gridSpan w:val="2"/>
            <w:tcBorders>
              <w:bottom w:val="single" w:sz="6" w:space="0" w:color="auto"/>
            </w:tcBorders>
          </w:tcPr>
          <w:p w14:paraId="019FDFDD" w14:textId="77777777" w:rsidR="00AE6B4F" w:rsidRDefault="00AE6B4F" w:rsidP="00AE6B4F">
            <w:pPr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bottom w:val="single" w:sz="6" w:space="0" w:color="auto"/>
            </w:tcBorders>
          </w:tcPr>
          <w:p w14:paraId="6D5BC938" w14:textId="77777777" w:rsidR="00AE6B4F" w:rsidRDefault="00AE6B4F" w:rsidP="00AE6B4F">
            <w:pPr>
              <w:tabs>
                <w:tab w:val="left" w:pos="1418"/>
              </w:tabs>
              <w:spacing w:line="240" w:lineRule="exact"/>
              <w:rPr>
                <w:rFonts w:ascii="Arial" w:hAnsi="Arial"/>
                <w:color w:val="0000FF"/>
                <w:sz w:val="18"/>
              </w:rPr>
            </w:pPr>
            <w:r>
              <w:rPr>
                <w:rFonts w:ascii="Arial" w:hAnsi="Arial"/>
                <w:color w:val="0000FF"/>
                <w:sz w:val="18"/>
              </w:rPr>
              <w:fldChar w:fldCharType="begin"/>
            </w:r>
            <w:r>
              <w:rPr>
                <w:rFonts w:ascii="Arial" w:hAnsi="Arial"/>
                <w:color w:val="0000FF"/>
                <w:sz w:val="18"/>
              </w:rPr>
              <w:instrText>QUOTE</w:instrText>
            </w:r>
            <w:r>
              <w:rPr>
                <w:rFonts w:ascii="Arial" w:hAnsi="Arial"/>
                <w:color w:val="0000FF"/>
                <w:sz w:val="18"/>
              </w:rPr>
              <w:fldChar w:fldCharType="end"/>
            </w:r>
          </w:p>
        </w:tc>
      </w:tr>
      <w:tr w:rsidR="00AE6B4F" w14:paraId="76647B1A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2D3D4584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4D4F1141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Inhalte der </w:t>
            </w:r>
            <w:proofErr w:type="spellStart"/>
            <w:r>
              <w:rPr>
                <w:rFonts w:ascii="Arial" w:hAnsi="Arial"/>
                <w:color w:val="000000"/>
                <w:sz w:val="22"/>
              </w:rPr>
              <w:t>I.Iteration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>:</w:t>
            </w:r>
          </w:p>
          <w:p w14:paraId="10BA0CA8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5156A823" w14:textId="77777777" w:rsidR="00AE6B4F" w:rsidRDefault="00875BDA" w:rsidP="00875BDA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Besprechung der Projektidee</w:t>
            </w:r>
          </w:p>
          <w:p w14:paraId="606AE578" w14:textId="77777777" w:rsidR="00875BDA" w:rsidRDefault="00875BDA" w:rsidP="00875BDA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Plichtenheft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 xml:space="preserve"> durchbesprochen</w:t>
            </w:r>
          </w:p>
          <w:p w14:paraId="56036E58" w14:textId="77A14EC8" w:rsidR="00875BDA" w:rsidRDefault="00875BDA" w:rsidP="00875BDA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Blockschaltbild + Projektstrukturplan abgesegnet</w:t>
            </w:r>
          </w:p>
          <w:p w14:paraId="5AFF5BDE" w14:textId="0E6BC50A" w:rsidR="00875BDA" w:rsidRDefault="00875BDA" w:rsidP="00875BDA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Sponsoring</w:t>
            </w:r>
          </w:p>
          <w:p w14:paraId="7F703FFE" w14:textId="41F19FDB" w:rsidR="00875BDA" w:rsidRDefault="003D4B1D" w:rsidP="00875BDA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Projektfortschritt besprochen</w:t>
            </w:r>
          </w:p>
          <w:p w14:paraId="6983D036" w14:textId="2ECFF347" w:rsidR="00875BDA" w:rsidRPr="00875BDA" w:rsidRDefault="00875BDA" w:rsidP="00875BDA">
            <w:pPr>
              <w:pStyle w:val="Listenabsatz"/>
              <w:numPr>
                <w:ilvl w:val="0"/>
                <w:numId w:val="2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Spezifizierung (Funktionen, Realisierungsansätze</w:t>
            </w:r>
            <w:r>
              <w:rPr>
                <w:rFonts w:ascii="Arial" w:hAnsi="Arial"/>
                <w:color w:val="000000"/>
                <w:sz w:val="22"/>
              </w:rPr>
              <w:t>)</w:t>
            </w:r>
          </w:p>
          <w:p w14:paraId="0DB143E2" w14:textId="77777777" w:rsidR="00875BDA" w:rsidRDefault="00875BDA" w:rsidP="00875BDA">
            <w:pPr>
              <w:rPr>
                <w:rFonts w:ascii="Arial" w:hAnsi="Arial"/>
                <w:color w:val="000000"/>
                <w:sz w:val="22"/>
              </w:rPr>
            </w:pPr>
          </w:p>
          <w:p w14:paraId="1583E902" w14:textId="77777777" w:rsidR="00875BDA" w:rsidRPr="00875BDA" w:rsidRDefault="00875BDA" w:rsidP="00875BDA">
            <w:pPr>
              <w:rPr>
                <w:rFonts w:ascii="Arial" w:hAnsi="Arial"/>
                <w:color w:val="000000"/>
                <w:sz w:val="22"/>
              </w:rPr>
            </w:pPr>
          </w:p>
          <w:p w14:paraId="263DD61A" w14:textId="77777777" w:rsidR="00875BDA" w:rsidRDefault="00875BDA" w:rsidP="00875BDA">
            <w:pPr>
              <w:rPr>
                <w:rFonts w:ascii="Arial" w:hAnsi="Arial"/>
                <w:color w:val="000000"/>
                <w:sz w:val="22"/>
              </w:rPr>
            </w:pPr>
            <w:proofErr w:type="spellStart"/>
            <w:r>
              <w:rPr>
                <w:rFonts w:ascii="Arial" w:hAnsi="Arial"/>
                <w:color w:val="000000"/>
                <w:sz w:val="22"/>
              </w:rPr>
              <w:t>Projektsstatus</w:t>
            </w:r>
            <w:proofErr w:type="spellEnd"/>
            <w:r>
              <w:rPr>
                <w:rFonts w:ascii="Arial" w:hAnsi="Arial"/>
                <w:color w:val="000000"/>
                <w:sz w:val="22"/>
              </w:rPr>
              <w:t>:</w:t>
            </w:r>
          </w:p>
          <w:p w14:paraId="71C9147E" w14:textId="77777777" w:rsidR="00875BDA" w:rsidRDefault="00875BDA" w:rsidP="00875BDA">
            <w:pPr>
              <w:rPr>
                <w:rFonts w:ascii="Arial" w:hAnsi="Arial"/>
                <w:color w:val="000000"/>
                <w:sz w:val="22"/>
              </w:rPr>
            </w:pPr>
          </w:p>
          <w:p w14:paraId="3523E95B" w14:textId="416AF78A" w:rsidR="00875BDA" w:rsidRPr="00875BDA" w:rsidRDefault="00875BDA" w:rsidP="00875BDA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Teilaufgabenstellungen eingeteilt</w:t>
            </w: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3DBC2858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Erledigung</w:t>
            </w:r>
            <w:r>
              <w:rPr>
                <w:rFonts w:ascii="Arial" w:hAnsi="Arial"/>
                <w:b/>
                <w:color w:val="000000"/>
                <w:sz w:val="18"/>
              </w:rPr>
              <w:br/>
              <w:t>von, Termin</w:t>
            </w:r>
          </w:p>
        </w:tc>
      </w:tr>
      <w:tr w:rsidR="00AE6B4F" w14:paraId="08BE1E31" w14:textId="77777777" w:rsidTr="001A5B9B">
        <w:tblPrEx>
          <w:tblCellMar>
            <w:left w:w="70" w:type="dxa"/>
            <w:right w:w="70" w:type="dxa"/>
          </w:tblCellMar>
        </w:tblPrEx>
        <w:tc>
          <w:tcPr>
            <w:tcW w:w="9001" w:type="dxa"/>
            <w:gridSpan w:val="9"/>
          </w:tcPr>
          <w:p w14:paraId="102EF3D3" w14:textId="427BF6F3" w:rsidR="00AE6B4F" w:rsidRPr="00FE29D0" w:rsidRDefault="00AE6B4F" w:rsidP="00AE6B4F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Spezifizierung (Funktionen, Realisierungsansätze)</w:t>
            </w:r>
          </w:p>
          <w:p w14:paraId="07D38B10" w14:textId="258C3DE3" w:rsidR="00AE6B4F" w:rsidRDefault="00AE6B4F" w:rsidP="00AE6B4F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Blockschaltbild</w:t>
            </w:r>
          </w:p>
          <w:p w14:paraId="03E27204" w14:textId="5E08D217" w:rsidR="00AE6B4F" w:rsidRDefault="00AE6B4F" w:rsidP="00AE6B4F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Projektstrukturplan mit Aufgabenverteilung</w:t>
            </w:r>
          </w:p>
          <w:p w14:paraId="4D12B20E" w14:textId="0800A497" w:rsidR="00AE6B4F" w:rsidRPr="00670B47" w:rsidRDefault="00AE6B4F" w:rsidP="00AE6B4F">
            <w:pPr>
              <w:pStyle w:val="Listenabsatz"/>
              <w:numPr>
                <w:ilvl w:val="0"/>
                <w:numId w:val="1"/>
              </w:numPr>
              <w:spacing w:line="480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Terminplanung</w:t>
            </w:r>
          </w:p>
          <w:p w14:paraId="325ABF14" w14:textId="77777777" w:rsidR="00AE6B4F" w:rsidRDefault="00AE6B4F" w:rsidP="00AE6B4F">
            <w:pPr>
              <w:tabs>
                <w:tab w:val="left" w:pos="8490"/>
              </w:tabs>
              <w:rPr>
                <w:rFonts w:ascii="Arial" w:hAnsi="Arial"/>
                <w:color w:val="000000"/>
                <w:sz w:val="22"/>
              </w:rPr>
            </w:pPr>
          </w:p>
          <w:p w14:paraId="5E6122C7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4F801531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4D9850DD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0D886B2A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676300A1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5C1C123A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3BF430EF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22060FF3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5D9EAFEC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2BCFD7FD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5F9DC3EC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42722BB8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31041CC5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05D06CC3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  <w:p w14:paraId="27E93B59" w14:textId="77777777" w:rsidR="00AE6B4F" w:rsidRDefault="00AE6B4F" w:rsidP="00AE6B4F">
            <w:pPr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343" w:type="dxa"/>
            <w:gridSpan w:val="2"/>
            <w:tcBorders>
              <w:left w:val="single" w:sz="6" w:space="0" w:color="auto"/>
            </w:tcBorders>
          </w:tcPr>
          <w:p w14:paraId="0E846908" w14:textId="77777777" w:rsidR="00AE6B4F" w:rsidRDefault="00AE6B4F" w:rsidP="00AE6B4F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</w:tbl>
    <w:p w14:paraId="0098FFD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089AA961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3060A769" w14:textId="77777777" w:rsidR="0084481D" w:rsidRDefault="0084481D" w:rsidP="00C948EB">
      <w:pPr>
        <w:rPr>
          <w:rFonts w:ascii="Arial" w:hAnsi="Arial"/>
          <w:color w:val="000000"/>
          <w:sz w:val="22"/>
        </w:rPr>
      </w:pPr>
    </w:p>
    <w:p w14:paraId="5D500E21" w14:textId="74C2F997" w:rsidR="0084481D" w:rsidRDefault="00C948EB">
      <w:pPr>
        <w:rPr>
          <w:rFonts w:ascii="Arial" w:hAnsi="Arial"/>
          <w:color w:val="0070C0"/>
          <w:sz w:val="22"/>
        </w:rPr>
      </w:pPr>
      <w:r>
        <w:rPr>
          <w:rFonts w:ascii="Arial" w:hAnsi="Arial"/>
          <w:color w:val="000000"/>
          <w:sz w:val="22"/>
        </w:rPr>
        <w:t xml:space="preserve">Datum </w:t>
      </w:r>
      <w:r w:rsidR="00FE29D0">
        <w:rPr>
          <w:rFonts w:ascii="Arial" w:hAnsi="Arial"/>
          <w:color w:val="000000"/>
          <w:sz w:val="22"/>
        </w:rPr>
        <w:t>18.9.2024</w:t>
      </w:r>
      <w:r>
        <w:rPr>
          <w:rFonts w:ascii="Arial" w:hAnsi="Arial"/>
          <w:color w:val="000000"/>
          <w:sz w:val="22"/>
        </w:rPr>
        <w:tab/>
        <w:t xml:space="preserve">gez. </w:t>
      </w:r>
      <w:r w:rsidR="00FE29D0">
        <w:rPr>
          <w:rFonts w:ascii="Arial" w:hAnsi="Arial"/>
          <w:color w:val="000000"/>
          <w:sz w:val="22"/>
        </w:rPr>
        <w:t>Benedikt Simbürger</w:t>
      </w:r>
    </w:p>
    <w:p w14:paraId="633AF502" w14:textId="77777777" w:rsidR="00C948EB" w:rsidRPr="00C948EB" w:rsidRDefault="00C948EB">
      <w:pPr>
        <w:rPr>
          <w:rFonts w:ascii="Arial" w:hAnsi="Arial"/>
          <w:color w:val="0070C0"/>
          <w:sz w:val="22"/>
        </w:rPr>
      </w:pPr>
    </w:p>
    <w:sectPr w:rsidR="00C948EB" w:rsidRPr="00C948EB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851" w:right="851" w:bottom="1134" w:left="851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F5137" w14:textId="77777777" w:rsidR="00227AC0" w:rsidRDefault="00227AC0">
      <w:r>
        <w:separator/>
      </w:r>
    </w:p>
  </w:endnote>
  <w:endnote w:type="continuationSeparator" w:id="0">
    <w:p w14:paraId="66C270B6" w14:textId="77777777" w:rsidR="00227AC0" w:rsidRDefault="0022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1BE1E" w14:textId="77777777" w:rsid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Pr="0033692F">
      <w:rPr>
        <w:rFonts w:ascii="Arial" w:hAnsi="Arial"/>
        <w:color w:val="000000"/>
        <w:sz w:val="14"/>
      </w:rPr>
      <w:t xml:space="preserve">Seite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PAGE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  <w:r w:rsidRPr="0033692F">
      <w:rPr>
        <w:rFonts w:ascii="Arial" w:hAnsi="Arial"/>
        <w:color w:val="000000"/>
        <w:sz w:val="14"/>
      </w:rPr>
      <w:t xml:space="preserve"> von </w:t>
    </w:r>
    <w:r w:rsidRPr="0033692F">
      <w:rPr>
        <w:rFonts w:ascii="Arial" w:hAnsi="Arial"/>
        <w:b/>
        <w:color w:val="000000"/>
        <w:sz w:val="14"/>
      </w:rPr>
      <w:fldChar w:fldCharType="begin"/>
    </w:r>
    <w:r w:rsidRPr="0033692F">
      <w:rPr>
        <w:rFonts w:ascii="Arial" w:hAnsi="Arial"/>
        <w:b/>
        <w:color w:val="000000"/>
        <w:sz w:val="14"/>
      </w:rPr>
      <w:instrText>NUMPAGES  \* Arabic  \* MERGEFORMAT</w:instrText>
    </w:r>
    <w:r w:rsidRPr="0033692F">
      <w:rPr>
        <w:rFonts w:ascii="Arial" w:hAnsi="Arial"/>
        <w:b/>
        <w:color w:val="000000"/>
        <w:sz w:val="14"/>
      </w:rPr>
      <w:fldChar w:fldCharType="separate"/>
    </w:r>
    <w:r w:rsidR="00233831">
      <w:rPr>
        <w:rFonts w:ascii="Arial" w:hAnsi="Arial"/>
        <w:b/>
        <w:noProof/>
        <w:color w:val="000000"/>
        <w:sz w:val="14"/>
      </w:rPr>
      <w:t>2</w:t>
    </w:r>
    <w:r w:rsidRPr="0033692F">
      <w:rPr>
        <w:rFonts w:ascii="Arial" w:hAnsi="Arial"/>
        <w:b/>
        <w:color w:val="000000"/>
        <w:sz w:val="14"/>
      </w:rPr>
      <w:fldChar w:fldCharType="end"/>
    </w:r>
  </w:p>
  <w:p w14:paraId="40F74018" w14:textId="77777777" w:rsidR="00B229B0" w:rsidRPr="00750AFC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1172A4">
      <w:rPr>
        <w:rFonts w:ascii="Arial" w:hAnsi="Arial"/>
        <w:noProof/>
        <w:snapToGrid w:val="0"/>
        <w:sz w:val="12"/>
        <w:lang w:eastAsia="de-DE"/>
      </w:rPr>
      <w:t>Dokument2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>
      <w:rPr>
        <w:rFonts w:ascii="Arial" w:hAnsi="Arial"/>
        <w:snapToGrid w:val="0"/>
        <w:sz w:val="12"/>
      </w:rPr>
      <w:tab/>
      <w:t>V01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D988" w14:textId="77777777" w:rsidR="00C948EB" w:rsidRDefault="00750AFC" w:rsidP="00750AFC">
    <w:pPr>
      <w:pStyle w:val="Fuzeile"/>
      <w:tabs>
        <w:tab w:val="clear" w:pos="9071"/>
        <w:tab w:val="left" w:pos="9356"/>
      </w:tabs>
      <w:rPr>
        <w:rFonts w:ascii="Arial" w:hAnsi="Arial"/>
      </w:rPr>
    </w:pPr>
    <w:r>
      <w:rPr>
        <w:rFonts w:ascii="Arial" w:hAnsi="Arial"/>
      </w:rPr>
      <w:t>HTL Mössingerstraße</w:t>
    </w:r>
    <w:r>
      <w:rPr>
        <w:rFonts w:ascii="Arial" w:hAnsi="Arial"/>
      </w:rPr>
      <w:tab/>
    </w:r>
    <w:r>
      <w:rPr>
        <w:rFonts w:ascii="Arial" w:hAnsi="Arial"/>
      </w:rPr>
      <w:tab/>
    </w:r>
    <w:r w:rsidR="00C948EB" w:rsidRPr="0033692F">
      <w:rPr>
        <w:rFonts w:ascii="Arial" w:hAnsi="Arial"/>
        <w:color w:val="000000"/>
        <w:sz w:val="14"/>
      </w:rPr>
      <w:t xml:space="preserve">Seite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PAGE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1</w:t>
    </w:r>
    <w:r w:rsidR="00C948EB" w:rsidRPr="0033692F">
      <w:rPr>
        <w:rFonts w:ascii="Arial" w:hAnsi="Arial"/>
        <w:b/>
        <w:color w:val="000000"/>
        <w:sz w:val="14"/>
      </w:rPr>
      <w:fldChar w:fldCharType="end"/>
    </w:r>
    <w:r w:rsidR="00C948EB" w:rsidRPr="0033692F">
      <w:rPr>
        <w:rFonts w:ascii="Arial" w:hAnsi="Arial"/>
        <w:color w:val="000000"/>
        <w:sz w:val="14"/>
      </w:rPr>
      <w:t xml:space="preserve"> von </w:t>
    </w:r>
    <w:r w:rsidR="00C948EB" w:rsidRPr="0033692F">
      <w:rPr>
        <w:rFonts w:ascii="Arial" w:hAnsi="Arial"/>
        <w:b/>
        <w:color w:val="000000"/>
        <w:sz w:val="14"/>
      </w:rPr>
      <w:fldChar w:fldCharType="begin"/>
    </w:r>
    <w:r w:rsidR="00C948EB" w:rsidRPr="0033692F">
      <w:rPr>
        <w:rFonts w:ascii="Arial" w:hAnsi="Arial"/>
        <w:b/>
        <w:color w:val="000000"/>
        <w:sz w:val="14"/>
      </w:rPr>
      <w:instrText>NUMPAGES  \* Arabic  \* MERGEFORMAT</w:instrText>
    </w:r>
    <w:r w:rsidR="00C948EB" w:rsidRPr="0033692F">
      <w:rPr>
        <w:rFonts w:ascii="Arial" w:hAnsi="Arial"/>
        <w:b/>
        <w:color w:val="000000"/>
        <w:sz w:val="14"/>
      </w:rPr>
      <w:fldChar w:fldCharType="separate"/>
    </w:r>
    <w:r w:rsidR="00112C63">
      <w:rPr>
        <w:rFonts w:ascii="Arial" w:hAnsi="Arial"/>
        <w:b/>
        <w:noProof/>
        <w:color w:val="000000"/>
        <w:sz w:val="14"/>
      </w:rPr>
      <w:t>2</w:t>
    </w:r>
    <w:r w:rsidR="00C948EB" w:rsidRPr="0033692F">
      <w:rPr>
        <w:rFonts w:ascii="Arial" w:hAnsi="Arial"/>
        <w:b/>
        <w:color w:val="000000"/>
        <w:sz w:val="14"/>
      </w:rPr>
      <w:fldChar w:fldCharType="end"/>
    </w:r>
  </w:p>
  <w:p w14:paraId="3BEC005C" w14:textId="77777777" w:rsidR="0033692F" w:rsidRPr="00C948EB" w:rsidRDefault="00C948EB" w:rsidP="00750AFC">
    <w:pPr>
      <w:pStyle w:val="Fuzeile"/>
      <w:tabs>
        <w:tab w:val="clear" w:pos="9071"/>
        <w:tab w:val="left" w:pos="9356"/>
      </w:tabs>
      <w:rPr>
        <w:rFonts w:ascii="Arial" w:hAnsi="Arial"/>
        <w:color w:val="000000"/>
        <w:sz w:val="14"/>
      </w:rPr>
    </w:pPr>
    <w:r>
      <w:rPr>
        <w:rFonts w:ascii="Arial" w:hAnsi="Arial"/>
        <w:snapToGrid w:val="0"/>
        <w:sz w:val="12"/>
        <w:lang w:eastAsia="de-DE"/>
      </w:rPr>
      <w:fldChar w:fldCharType="begin"/>
    </w:r>
    <w:r>
      <w:rPr>
        <w:rFonts w:ascii="Arial" w:hAnsi="Arial"/>
        <w:snapToGrid w:val="0"/>
        <w:sz w:val="12"/>
        <w:lang w:eastAsia="de-DE"/>
      </w:rPr>
      <w:instrText xml:space="preserve"> FILENAME </w:instrText>
    </w:r>
    <w:r>
      <w:rPr>
        <w:rFonts w:ascii="Arial" w:hAnsi="Arial"/>
        <w:snapToGrid w:val="0"/>
        <w:sz w:val="12"/>
        <w:lang w:eastAsia="de-DE"/>
      </w:rPr>
      <w:fldChar w:fldCharType="separate"/>
    </w:r>
    <w:r w:rsidR="001172A4">
      <w:rPr>
        <w:rFonts w:ascii="Arial" w:hAnsi="Arial"/>
        <w:noProof/>
        <w:snapToGrid w:val="0"/>
        <w:sz w:val="12"/>
        <w:lang w:eastAsia="de-DE"/>
      </w:rPr>
      <w:t>Dokument2</w:t>
    </w:r>
    <w:r>
      <w:rPr>
        <w:rFonts w:ascii="Arial" w:hAnsi="Arial"/>
        <w:snapToGrid w:val="0"/>
        <w:sz w:val="12"/>
        <w:lang w:eastAsia="de-DE"/>
      </w:rPr>
      <w:fldChar w:fldCharType="end"/>
    </w:r>
    <w:r>
      <w:rPr>
        <w:rFonts w:ascii="Arial" w:hAnsi="Arial"/>
        <w:snapToGrid w:val="0"/>
        <w:sz w:val="12"/>
        <w:lang w:eastAsia="de-DE"/>
      </w:rPr>
      <w:tab/>
    </w:r>
    <w:r w:rsidR="00750AFC">
      <w:rPr>
        <w:rFonts w:ascii="Arial" w:hAnsi="Arial"/>
        <w:snapToGrid w:val="0"/>
        <w:sz w:val="12"/>
      </w:rPr>
      <w:tab/>
    </w:r>
    <w:r>
      <w:rPr>
        <w:rFonts w:ascii="Arial" w:hAnsi="Arial"/>
        <w:snapToGrid w:val="0"/>
        <w:sz w:val="12"/>
      </w:rPr>
      <w:t>V01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245CC" w14:textId="77777777" w:rsidR="00227AC0" w:rsidRDefault="00227AC0">
      <w:r>
        <w:separator/>
      </w:r>
    </w:p>
  </w:footnote>
  <w:footnote w:type="continuationSeparator" w:id="0">
    <w:p w14:paraId="7FA696CD" w14:textId="77777777" w:rsidR="00227AC0" w:rsidRDefault="00227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B3042" w14:textId="77777777" w:rsidR="009556E7" w:rsidRPr="009556E7" w:rsidRDefault="009556E7" w:rsidP="009556E7">
    <w:pPr>
      <w:pStyle w:val="Kopfzeile"/>
      <w:rPr>
        <w:rFonts w:ascii="Arial Black" w:hAnsi="Arial Black"/>
        <w:b/>
        <w:sz w:val="40"/>
        <w:szCs w:val="40"/>
      </w:rPr>
    </w:pPr>
    <w:r w:rsidRPr="009556E7">
      <w:rPr>
        <w:rFonts w:ascii="Arial Black" w:hAnsi="Arial Black"/>
        <w:b/>
        <w:sz w:val="40"/>
        <w:szCs w:val="40"/>
      </w:rPr>
      <w:t>HTL - Mössingerstraße</w:t>
    </w:r>
  </w:p>
  <w:p w14:paraId="2C1712FE" w14:textId="77777777" w:rsidR="00B229B0" w:rsidRPr="009556E7" w:rsidRDefault="00B229B0" w:rsidP="009556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34AFD" w14:textId="77777777" w:rsidR="00B229B0" w:rsidRDefault="009E6670">
    <w:pPr>
      <w:pStyle w:val="Kopfzeile"/>
    </w:pPr>
    <w:r>
      <w:rPr>
        <w:noProof/>
        <w:lang w:val="de-AT"/>
      </w:rPr>
      <w:drawing>
        <wp:anchor distT="0" distB="0" distL="114300" distR="114300" simplePos="0" relativeHeight="251657728" behindDoc="0" locked="0" layoutInCell="1" allowOverlap="1" wp14:anchorId="0B3559D9" wp14:editId="18C490E8">
          <wp:simplePos x="0" y="0"/>
          <wp:positionH relativeFrom="column">
            <wp:posOffset>-46355</wp:posOffset>
          </wp:positionH>
          <wp:positionV relativeFrom="paragraph">
            <wp:posOffset>-321945</wp:posOffset>
          </wp:positionV>
          <wp:extent cx="2120265" cy="810895"/>
          <wp:effectExtent l="0" t="0" r="0" b="8255"/>
          <wp:wrapNone/>
          <wp:docPr id="2" name="Bild 1" descr="m_logo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m_logo3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09A5D" w14:textId="77777777" w:rsidR="0033692F" w:rsidRDefault="0033692F">
    <w:pPr>
      <w:pStyle w:val="Kopfzeile"/>
    </w:pPr>
  </w:p>
  <w:p w14:paraId="088E9C15" w14:textId="77777777" w:rsidR="0033692F" w:rsidRDefault="003369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A74"/>
    <w:multiLevelType w:val="hybridMultilevel"/>
    <w:tmpl w:val="C68EE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3D8"/>
    <w:multiLevelType w:val="hybridMultilevel"/>
    <w:tmpl w:val="F1F875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51804"/>
    <w:multiLevelType w:val="hybridMultilevel"/>
    <w:tmpl w:val="F260E3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44570"/>
    <w:multiLevelType w:val="hybridMultilevel"/>
    <w:tmpl w:val="44AAA7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689">
    <w:abstractNumId w:val="2"/>
  </w:num>
  <w:num w:numId="2" w16cid:durableId="2111074498">
    <w:abstractNumId w:val="0"/>
  </w:num>
  <w:num w:numId="3" w16cid:durableId="1613433606">
    <w:abstractNumId w:val="1"/>
  </w:num>
  <w:num w:numId="4" w16cid:durableId="1371760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4"/>
    <w:rsid w:val="00016323"/>
    <w:rsid w:val="00112C63"/>
    <w:rsid w:val="001172A4"/>
    <w:rsid w:val="001A5B9B"/>
    <w:rsid w:val="00227AC0"/>
    <w:rsid w:val="00233831"/>
    <w:rsid w:val="0033692F"/>
    <w:rsid w:val="003B469B"/>
    <w:rsid w:val="003C0F6F"/>
    <w:rsid w:val="003D1E91"/>
    <w:rsid w:val="003D4B1D"/>
    <w:rsid w:val="004071C2"/>
    <w:rsid w:val="00457BBA"/>
    <w:rsid w:val="00490166"/>
    <w:rsid w:val="00494761"/>
    <w:rsid w:val="004B2806"/>
    <w:rsid w:val="00592392"/>
    <w:rsid w:val="005B67BE"/>
    <w:rsid w:val="005E40E3"/>
    <w:rsid w:val="00670B47"/>
    <w:rsid w:val="00750AFC"/>
    <w:rsid w:val="0076556C"/>
    <w:rsid w:val="007E18DF"/>
    <w:rsid w:val="00813BCF"/>
    <w:rsid w:val="00831986"/>
    <w:rsid w:val="0084481D"/>
    <w:rsid w:val="00846ABE"/>
    <w:rsid w:val="00860141"/>
    <w:rsid w:val="00875BDA"/>
    <w:rsid w:val="009148B0"/>
    <w:rsid w:val="009556E7"/>
    <w:rsid w:val="009E6670"/>
    <w:rsid w:val="009F2541"/>
    <w:rsid w:val="00A91362"/>
    <w:rsid w:val="00AE6B4F"/>
    <w:rsid w:val="00B229B0"/>
    <w:rsid w:val="00B9112B"/>
    <w:rsid w:val="00C812D8"/>
    <w:rsid w:val="00C948EB"/>
    <w:rsid w:val="00CC4216"/>
    <w:rsid w:val="00D21A95"/>
    <w:rsid w:val="00D46FBE"/>
    <w:rsid w:val="00D84A22"/>
    <w:rsid w:val="00DD4F08"/>
    <w:rsid w:val="00EF5560"/>
    <w:rsid w:val="00F801D1"/>
    <w:rsid w:val="00FB7516"/>
    <w:rsid w:val="00FC6A02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D5BFE1"/>
  <w15:docId w15:val="{1CE8BB64-7762-474B-8482-4D3D08B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2">
    <w:name w:val="toc 2"/>
    <w:basedOn w:val="Standard"/>
    <w:next w:val="Standard"/>
    <w:semiHidden/>
    <w:pPr>
      <w:tabs>
        <w:tab w:val="left" w:leader="dot" w:pos="8646"/>
        <w:tab w:val="right" w:pos="9072"/>
      </w:tabs>
      <w:ind w:left="709" w:right="850"/>
    </w:pPr>
  </w:style>
  <w:style w:type="paragraph" w:styleId="Verzeichnis1">
    <w:name w:val="toc 1"/>
    <w:basedOn w:val="Standard"/>
    <w:next w:val="Standard"/>
    <w:semiHidden/>
    <w:pPr>
      <w:tabs>
        <w:tab w:val="left" w:leader="dot" w:pos="8646"/>
        <w:tab w:val="right" w:pos="9072"/>
      </w:tabs>
      <w:ind w:right="850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</w:style>
  <w:style w:type="paragraph" w:styleId="Listenabsatz">
    <w:name w:val="List Paragraph"/>
    <w:basedOn w:val="Standard"/>
    <w:uiPriority w:val="34"/>
    <w:qFormat/>
    <w:rsid w:val="00FC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imb\Downloads\DA_Projektbesprechungs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5144B3B9FD9F4E8701BAB6558735A5" ma:contentTypeVersion="0" ma:contentTypeDescription="Ein neues Dokument erstellen." ma:contentTypeScope="" ma:versionID="9393479d6a6d45adedf00bebaa2507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d01e21625bbc79f8a4c86ce04c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4FF83-F662-4AAA-AE3E-6331343F3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1A9666-B194-4889-8CB9-7EDCF5C97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9E39C9-FB21-4B05-B054-07CC972A64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DA_Projektbesprechungsprotokoll.dotx</Template>
  <TotalTime>0</TotalTime>
  <Pages>2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Projektbesprechung_Vorlage</vt:lpstr>
    </vt:vector>
  </TitlesOfParts>
  <Company>AUCOTEC AG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Projektbesprechung_Vorlage</dc:title>
  <dc:creator>Benedikt Simbürger</dc:creator>
  <cp:lastModifiedBy>Vincent Sonvilla (5AHET)</cp:lastModifiedBy>
  <cp:revision>3</cp:revision>
  <cp:lastPrinted>2014-04-11T09:05:00Z</cp:lastPrinted>
  <dcterms:created xsi:type="dcterms:W3CDTF">2025-03-03T14:54:00Z</dcterms:created>
  <dcterms:modified xsi:type="dcterms:W3CDTF">2025-03-31T12:37:00Z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0x010100F65144B3B9FD9F4E8701BAB6558735A5</vt:lpwstr>
  </property>
</Properties>
</file>