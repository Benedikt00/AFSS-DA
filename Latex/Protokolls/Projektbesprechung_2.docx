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616391" w:rsidRPr="00616391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Pr="00616391" w:rsidRDefault="00B229B0" w:rsidP="001172A4">
            <w:pPr>
              <w:pStyle w:val="berschrift2"/>
            </w:pPr>
            <w:r w:rsidRPr="00616391"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Pr="00616391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spacing w:val="10"/>
                <w:sz w:val="22"/>
              </w:rPr>
            </w:pPr>
            <w:r w:rsidRPr="00616391">
              <w:rPr>
                <w:rFonts w:ascii="Arial" w:hAnsi="Arial"/>
                <w:b/>
                <w:spacing w:val="10"/>
                <w:sz w:val="22"/>
              </w:rPr>
              <w:t>ERGEBNISPROTOKOLL</w:t>
            </w:r>
          </w:p>
          <w:p w14:paraId="663AAEF6" w14:textId="77777777" w:rsidR="00B229B0" w:rsidRPr="00616391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b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Pr="00616391" w:rsidRDefault="00B229B0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616391">
              <w:rPr>
                <w:rFonts w:ascii="Arial" w:hAnsi="Arial"/>
                <w:sz w:val="14"/>
              </w:rPr>
              <w:t>Eingangs-</w:t>
            </w:r>
          </w:p>
          <w:p w14:paraId="48915C80" w14:textId="77777777" w:rsidR="00B229B0" w:rsidRPr="00616391" w:rsidRDefault="00B229B0">
            <w:pPr>
              <w:ind w:left="113"/>
              <w:rPr>
                <w:rFonts w:ascii="Arial" w:hAnsi="Arial"/>
                <w:sz w:val="14"/>
              </w:rPr>
            </w:pPr>
            <w:r w:rsidRPr="00616391">
              <w:rPr>
                <w:rFonts w:ascii="Arial" w:hAnsi="Arial"/>
                <w:sz w:val="14"/>
              </w:rPr>
              <w:t>vermerke</w:t>
            </w:r>
          </w:p>
        </w:tc>
      </w:tr>
      <w:tr w:rsidR="00616391" w:rsidRPr="00616391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Pr="00616391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 w:rsidRPr="00616391">
              <w:rPr>
                <w:rFonts w:ascii="Arial" w:hAnsi="Arial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Pr="00616391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 w:rsidRPr="00616391">
              <w:rPr>
                <w:rFonts w:ascii="Arial" w:hAnsi="Arial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Pr="00616391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616391" w:rsidRPr="00616391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Pr="00616391" w:rsidRDefault="00B229B0">
            <w:pPr>
              <w:ind w:left="113"/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Pr="00616391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 w:rsidRPr="00616391">
              <w:rPr>
                <w:rFonts w:ascii="Arial" w:hAnsi="Arial"/>
                <w:sz w:val="18"/>
              </w:rPr>
              <w:t>Automated</w:t>
            </w:r>
            <w:proofErr w:type="spellEnd"/>
            <w:r w:rsidRPr="00616391">
              <w:rPr>
                <w:rFonts w:ascii="Arial" w:hAnsi="Arial"/>
                <w:sz w:val="18"/>
              </w:rPr>
              <w:t xml:space="preserve"> Factory Storage System</w:t>
            </w:r>
            <w:r w:rsidR="00B229B0" w:rsidRPr="00616391">
              <w:rPr>
                <w:rFonts w:ascii="Arial" w:hAnsi="Arial"/>
                <w:sz w:val="18"/>
              </w:rPr>
              <w:fldChar w:fldCharType="begin"/>
            </w:r>
            <w:r w:rsidR="00B229B0" w:rsidRPr="00616391">
              <w:rPr>
                <w:rFonts w:ascii="Arial" w:hAnsi="Arial"/>
                <w:sz w:val="18"/>
              </w:rPr>
              <w:instrText>QUOTE</w:instrText>
            </w:r>
            <w:r w:rsidR="00B229B0"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Pr="00616391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616391" w:rsidRPr="00616391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Pr="00616391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Pr="00616391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 w:rsidRPr="00616391">
              <w:rPr>
                <w:rFonts w:ascii="Arial" w:hAnsi="Arial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Pr="00616391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616391" w:rsidRPr="00616391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Pr="00616391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Pr="00616391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sz w:val="22"/>
              </w:rPr>
            </w:pPr>
            <w:bookmarkStart w:id="5" w:name="QTel"/>
            <w:bookmarkEnd w:id="5"/>
            <w:r w:rsidRPr="00616391">
              <w:rPr>
                <w:rFonts w:ascii="Arial" w:hAnsi="Arial"/>
                <w:sz w:val="18"/>
              </w:rPr>
              <w:t>Benedikt Simbürger</w:t>
            </w:r>
            <w:r w:rsidR="00B229B0" w:rsidRPr="00616391">
              <w:rPr>
                <w:rFonts w:ascii="Arial" w:hAnsi="Arial"/>
                <w:sz w:val="18"/>
              </w:rPr>
              <w:fldChar w:fldCharType="begin"/>
            </w:r>
            <w:r w:rsidR="00B229B0" w:rsidRPr="00616391">
              <w:rPr>
                <w:rFonts w:ascii="Arial" w:hAnsi="Arial"/>
                <w:sz w:val="18"/>
              </w:rPr>
              <w:instrText>QUOTE</w:instrText>
            </w:r>
            <w:r w:rsidR="00B229B0"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Pr="00616391" w:rsidRDefault="00B229B0">
            <w:pPr>
              <w:ind w:left="113"/>
              <w:rPr>
                <w:rFonts w:ascii="Arial" w:hAnsi="Arial"/>
                <w:b/>
              </w:rPr>
            </w:pPr>
          </w:p>
        </w:tc>
      </w:tr>
      <w:tr w:rsidR="00616391" w:rsidRPr="00616391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Pr="00616391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Pr="00616391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 w:rsidRPr="00616391">
              <w:rPr>
                <w:rFonts w:ascii="Arial" w:hAnsi="Arial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2342869B" w:rsidR="00B229B0" w:rsidRPr="00616391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 w:rsidRPr="00616391">
              <w:rPr>
                <w:rFonts w:ascii="Arial" w:hAnsi="Arial"/>
                <w:sz w:val="14"/>
              </w:rPr>
              <w:t>Erstellungsdatum:</w:t>
            </w:r>
            <w:r w:rsidRPr="00616391">
              <w:rPr>
                <w:rFonts w:ascii="Arial" w:hAnsi="Arial"/>
                <w:sz w:val="14"/>
              </w:rPr>
              <w:tab/>
            </w:r>
            <w:bookmarkStart w:id="6" w:name="Erstellungsdatum"/>
            <w:bookmarkEnd w:id="6"/>
            <w:r w:rsidR="00FE29D0" w:rsidRPr="00616391">
              <w:rPr>
                <w:rFonts w:ascii="Arial" w:hAnsi="Arial"/>
                <w:sz w:val="14"/>
              </w:rPr>
              <w:t>2024-</w:t>
            </w:r>
            <w:r w:rsidR="00A91362" w:rsidRPr="00616391">
              <w:rPr>
                <w:rFonts w:ascii="Arial" w:hAnsi="Arial"/>
                <w:sz w:val="14"/>
              </w:rPr>
              <w:t>1</w:t>
            </w:r>
            <w:r w:rsidR="00D0003D" w:rsidRPr="00616391">
              <w:rPr>
                <w:rFonts w:ascii="Arial" w:hAnsi="Arial"/>
                <w:sz w:val="14"/>
              </w:rPr>
              <w:t>2</w:t>
            </w:r>
            <w:r w:rsidR="00FE29D0" w:rsidRPr="00616391">
              <w:rPr>
                <w:rFonts w:ascii="Arial" w:hAnsi="Arial"/>
                <w:sz w:val="14"/>
              </w:rPr>
              <w:t>-</w:t>
            </w:r>
            <w:r w:rsidR="00D0003D" w:rsidRPr="00616391">
              <w:rPr>
                <w:rFonts w:ascii="Arial" w:hAnsi="Arial"/>
                <w:sz w:val="14"/>
              </w:rPr>
              <w:t>10</w:t>
            </w:r>
          </w:p>
        </w:tc>
      </w:tr>
      <w:tr w:rsidR="00616391" w:rsidRPr="00616391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2E506A83" w:rsidR="00B229B0" w:rsidRPr="00616391" w:rsidRDefault="009C798E">
            <w:pPr>
              <w:ind w:left="113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31</w:t>
            </w:r>
            <w:r w:rsidR="00FE29D0" w:rsidRPr="00616391">
              <w:rPr>
                <w:rFonts w:ascii="Arial" w:hAnsi="Arial"/>
                <w:sz w:val="18"/>
              </w:rPr>
              <w:t>.</w:t>
            </w:r>
            <w:r w:rsidRPr="00616391">
              <w:rPr>
                <w:rFonts w:ascii="Arial" w:hAnsi="Arial"/>
                <w:sz w:val="18"/>
              </w:rPr>
              <w:t>01</w:t>
            </w:r>
            <w:r w:rsidR="00FE29D0" w:rsidRPr="00616391">
              <w:rPr>
                <w:rFonts w:ascii="Arial" w:hAnsi="Arial"/>
                <w:sz w:val="18"/>
              </w:rPr>
              <w:t>.202</w:t>
            </w:r>
            <w:r w:rsidRPr="00616391">
              <w:rPr>
                <w:rFonts w:ascii="Arial" w:hAnsi="Arial"/>
                <w:sz w:val="18"/>
              </w:rPr>
              <w:t>5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Pr="00616391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sz w:val="22"/>
              </w:rPr>
            </w:pPr>
            <w:bookmarkStart w:id="7" w:name="QFax"/>
            <w:bookmarkEnd w:id="7"/>
            <w:r w:rsidRPr="00616391">
              <w:rPr>
                <w:rFonts w:ascii="Arial" w:hAnsi="Arial"/>
                <w:sz w:val="18"/>
              </w:rPr>
              <w:t>Dipl.-Ing. Christian Sallinger</w:t>
            </w:r>
            <w:r w:rsidR="00B229B0" w:rsidRPr="00616391">
              <w:rPr>
                <w:rFonts w:ascii="Arial" w:hAnsi="Arial"/>
                <w:sz w:val="18"/>
              </w:rPr>
              <w:fldChar w:fldCharType="begin"/>
            </w:r>
            <w:r w:rsidR="00B229B0" w:rsidRPr="00616391">
              <w:rPr>
                <w:rFonts w:ascii="Arial" w:hAnsi="Arial"/>
                <w:sz w:val="18"/>
              </w:rPr>
              <w:instrText>QUOTE</w:instrText>
            </w:r>
            <w:r w:rsidR="00B229B0"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Pr="00616391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616391" w:rsidRPr="00616391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Pr="00616391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 w:rsidRPr="00616391">
              <w:rPr>
                <w:rFonts w:ascii="Arial" w:hAnsi="Arial"/>
                <w:sz w:val="14"/>
              </w:rPr>
              <w:t>am Tag, Datum</w:t>
            </w:r>
            <w:r w:rsidRPr="00616391">
              <w:rPr>
                <w:rFonts w:ascii="Arial" w:hAnsi="Arial"/>
                <w:sz w:val="14"/>
              </w:rPr>
              <w:tab/>
            </w:r>
            <w:r w:rsidR="00B229B0" w:rsidRPr="00616391">
              <w:rPr>
                <w:rFonts w:ascii="Arial" w:hAnsi="Arial"/>
                <w:sz w:val="14"/>
              </w:rPr>
              <w:tab/>
              <w:t>Ort/Raum</w:t>
            </w:r>
          </w:p>
        </w:tc>
      </w:tr>
      <w:tr w:rsidR="00616391" w:rsidRPr="00616391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Pr="00616391" w:rsidRDefault="00B229B0">
            <w:pPr>
              <w:ind w:left="113"/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Pr="00616391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Pr="00616391" w:rsidRDefault="00FC6A02">
            <w:pPr>
              <w:ind w:left="113"/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18"/>
              </w:rPr>
              <w:t>HTL-</w:t>
            </w:r>
            <w:proofErr w:type="spellStart"/>
            <w:r w:rsidRPr="00616391">
              <w:rPr>
                <w:rFonts w:ascii="Arial" w:hAnsi="Arial"/>
                <w:sz w:val="18"/>
              </w:rPr>
              <w:t>Mössingerstraße</w:t>
            </w:r>
            <w:proofErr w:type="spellEnd"/>
            <w:r w:rsidR="00B229B0" w:rsidRPr="00616391">
              <w:rPr>
                <w:rFonts w:ascii="Arial" w:hAnsi="Arial"/>
                <w:sz w:val="18"/>
              </w:rPr>
              <w:fldChar w:fldCharType="begin"/>
            </w:r>
            <w:r w:rsidR="00B229B0" w:rsidRPr="00616391">
              <w:rPr>
                <w:rFonts w:ascii="Arial" w:hAnsi="Arial"/>
                <w:sz w:val="18"/>
              </w:rPr>
              <w:instrText>QUOTE</w:instrText>
            </w:r>
            <w:r w:rsidR="00B229B0" w:rsidRPr="00616391">
              <w:rPr>
                <w:rFonts w:ascii="Arial" w:hAnsi="Arial"/>
                <w:sz w:val="18"/>
              </w:rPr>
              <w:fldChar w:fldCharType="end"/>
            </w:r>
          </w:p>
        </w:tc>
      </w:tr>
      <w:tr w:rsidR="00616391" w:rsidRPr="00616391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Pr="00616391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 w:rsidRPr="00616391">
              <w:rPr>
                <w:rFonts w:ascii="Arial" w:hAnsi="Arial"/>
                <w:b/>
                <w:sz w:val="18"/>
              </w:rPr>
              <w:t>Thema</w:t>
            </w:r>
            <w:r w:rsidR="001A5B9B" w:rsidRPr="00616391">
              <w:rPr>
                <w:rFonts w:ascii="Arial" w:hAnsi="Arial"/>
                <w:b/>
                <w:sz w:val="18"/>
              </w:rPr>
              <w:t>:</w:t>
            </w:r>
          </w:p>
        </w:tc>
      </w:tr>
      <w:tr w:rsidR="00616391" w:rsidRPr="00616391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56F20777" w:rsidR="00FB7516" w:rsidRPr="00616391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sz w:val="24"/>
                <w:szCs w:val="24"/>
              </w:rPr>
            </w:pPr>
            <w:r w:rsidRPr="00616391">
              <w:rPr>
                <w:rFonts w:ascii="Arial" w:hAnsi="Arial"/>
                <w:sz w:val="18"/>
              </w:rPr>
              <w:tab/>
            </w:r>
            <w:r w:rsidRPr="00616391">
              <w:rPr>
                <w:rFonts w:ascii="Arial" w:hAnsi="Arial"/>
                <w:b/>
                <w:sz w:val="24"/>
                <w:szCs w:val="24"/>
              </w:rPr>
              <w:t>Projektstat</w:t>
            </w:r>
            <w:r w:rsidR="00A91362" w:rsidRPr="00616391">
              <w:rPr>
                <w:rFonts w:ascii="Arial" w:hAnsi="Arial"/>
                <w:b/>
                <w:sz w:val="24"/>
                <w:szCs w:val="24"/>
              </w:rPr>
              <w:t>us</w:t>
            </w:r>
            <w:r w:rsidRPr="00616391">
              <w:rPr>
                <w:rFonts w:ascii="Arial" w:hAnsi="Arial"/>
                <w:b/>
                <w:sz w:val="24"/>
                <w:szCs w:val="24"/>
              </w:rPr>
              <w:t>gespräch</w:t>
            </w:r>
          </w:p>
          <w:p w14:paraId="63A4DEC8" w14:textId="77777777" w:rsidR="001A5B9B" w:rsidRPr="00616391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sz w:val="18"/>
              </w:rPr>
            </w:pPr>
          </w:p>
          <w:p w14:paraId="47039B43" w14:textId="3F35FA06" w:rsidR="00B229B0" w:rsidRPr="00616391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sz w:val="22"/>
                <w:szCs w:val="22"/>
                <w:lang w:val="en-US"/>
              </w:rPr>
            </w:pPr>
            <w:r w:rsidRPr="00616391">
              <w:rPr>
                <w:rFonts w:ascii="Arial" w:hAnsi="Arial"/>
                <w:sz w:val="18"/>
              </w:rPr>
              <w:tab/>
            </w:r>
            <w:proofErr w:type="spellStart"/>
            <w:r w:rsidRPr="00616391">
              <w:rPr>
                <w:rFonts w:ascii="Arial" w:hAnsi="Arial"/>
                <w:sz w:val="22"/>
                <w:szCs w:val="22"/>
                <w:lang w:val="en-US"/>
              </w:rPr>
              <w:t>Projektname</w:t>
            </w:r>
            <w:proofErr w:type="spellEnd"/>
            <w:r w:rsidRPr="00616391">
              <w:rPr>
                <w:rFonts w:ascii="Arial" w:hAnsi="Arial"/>
                <w:sz w:val="22"/>
                <w:szCs w:val="22"/>
                <w:lang w:val="en-US"/>
              </w:rPr>
              <w:t>:</w:t>
            </w:r>
            <w:r w:rsidR="00FC6A02" w:rsidRPr="00616391">
              <w:rPr>
                <w:rFonts w:ascii="Arial" w:hAnsi="Arial"/>
                <w:sz w:val="22"/>
                <w:szCs w:val="22"/>
                <w:lang w:val="en-US"/>
              </w:rPr>
              <w:t xml:space="preserve"> Automated Factory Storage System</w:t>
            </w:r>
            <w:r w:rsidRPr="00616391">
              <w:rPr>
                <w:rFonts w:ascii="Arial" w:hAnsi="Arial"/>
                <w:sz w:val="22"/>
                <w:szCs w:val="22"/>
                <w:lang w:val="en-US"/>
              </w:rPr>
              <w:tab/>
            </w:r>
            <w:r w:rsidR="00B229B0" w:rsidRPr="00616391">
              <w:rPr>
                <w:rFonts w:ascii="Arial" w:hAnsi="Arial"/>
                <w:sz w:val="22"/>
                <w:szCs w:val="22"/>
              </w:rPr>
              <w:fldChar w:fldCharType="begin"/>
            </w:r>
            <w:r w:rsidR="00B229B0" w:rsidRPr="00616391">
              <w:rPr>
                <w:rFonts w:ascii="Arial" w:hAnsi="Arial"/>
                <w:sz w:val="22"/>
                <w:szCs w:val="22"/>
                <w:lang w:val="en-US"/>
              </w:rPr>
              <w:instrText>QUOTE</w:instrText>
            </w:r>
            <w:r w:rsidR="00B229B0" w:rsidRPr="00616391">
              <w:rPr>
                <w:rFonts w:ascii="Arial" w:hAnsi="Arial"/>
                <w:sz w:val="22"/>
                <w:szCs w:val="22"/>
              </w:rPr>
              <w:fldChar w:fldCharType="end"/>
            </w:r>
          </w:p>
        </w:tc>
      </w:tr>
      <w:tr w:rsidR="00616391" w:rsidRPr="00616391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Pr="00616391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 w:rsidRPr="00616391">
              <w:rPr>
                <w:rFonts w:ascii="Arial" w:hAnsi="Arial"/>
                <w:b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Pr="00616391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 w:rsidRPr="00616391">
              <w:rPr>
                <w:rFonts w:ascii="Arial" w:hAnsi="Arial"/>
                <w:b/>
                <w:sz w:val="18"/>
              </w:rPr>
              <w:t>Unterrichtete (alphabetisch)</w:t>
            </w:r>
          </w:p>
        </w:tc>
      </w:tr>
      <w:tr w:rsidR="00616391" w:rsidRPr="00616391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Pr="00616391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Pr="00616391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Klasse</w:t>
            </w:r>
            <w:r w:rsidR="00B229B0" w:rsidRPr="00616391">
              <w:rPr>
                <w:rFonts w:ascii="Arial" w:hAnsi="Arial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Pr="00616391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Pr="00616391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Klasse</w:t>
            </w:r>
            <w:r w:rsidR="00B229B0" w:rsidRPr="00616391">
              <w:rPr>
                <w:rFonts w:ascii="Arial" w:hAnsi="Arial"/>
                <w:sz w:val="18"/>
              </w:rPr>
              <w:t>, Standort</w:t>
            </w:r>
          </w:p>
        </w:tc>
      </w:tr>
      <w:tr w:rsidR="00616391" w:rsidRPr="00616391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Pr="00616391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Hr.</w:t>
            </w:r>
            <w:r w:rsidR="00FC6A02" w:rsidRPr="00616391">
              <w:rPr>
                <w:rFonts w:ascii="Arial" w:hAnsi="Arial"/>
                <w:sz w:val="18"/>
              </w:rPr>
              <w:t xml:space="preserve">ne </w:t>
            </w:r>
            <w:proofErr w:type="spellStart"/>
            <w:r w:rsidR="00FC6A02" w:rsidRPr="00616391">
              <w:rPr>
                <w:rFonts w:ascii="Arial" w:hAnsi="Arial"/>
                <w:sz w:val="18"/>
              </w:rPr>
              <w:t>ben</w:t>
            </w:r>
            <w:proofErr w:type="spellEnd"/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Pr="00616391" w:rsidRDefault="00FC6A02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Dipl.-Ing. Christian Sallinger</w:t>
            </w:r>
            <w:r w:rsidR="00B229B0" w:rsidRPr="00616391">
              <w:rPr>
                <w:rFonts w:ascii="Arial" w:hAnsi="Arial"/>
                <w:sz w:val="18"/>
              </w:rPr>
              <w:fldChar w:fldCharType="begin"/>
            </w:r>
            <w:r w:rsidR="00B229B0" w:rsidRPr="00616391">
              <w:rPr>
                <w:rFonts w:ascii="Arial" w:hAnsi="Arial"/>
                <w:sz w:val="18"/>
              </w:rPr>
              <w:instrText>QUOTE</w:instrText>
            </w:r>
            <w:r w:rsidR="00B229B0"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Pr="00616391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Klagenfurt</w:t>
            </w:r>
            <w:r w:rsidR="00B229B0" w:rsidRPr="00616391">
              <w:rPr>
                <w:rFonts w:ascii="Arial" w:hAnsi="Arial"/>
                <w:sz w:val="18"/>
              </w:rPr>
              <w:fldChar w:fldCharType="begin"/>
            </w:r>
            <w:r w:rsidR="00B229B0" w:rsidRPr="00616391">
              <w:rPr>
                <w:rFonts w:ascii="Arial" w:hAnsi="Arial"/>
                <w:sz w:val="18"/>
              </w:rPr>
              <w:instrText>QUOTE</w:instrText>
            </w:r>
            <w:r w:rsidR="00B229B0"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Pr="00616391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Pr="00616391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Pr="00616391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</w:tr>
      <w:tr w:rsidR="00616391" w:rsidRPr="00616391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Pr="00616391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Pr="00616391" w:rsidRDefault="00FC6A02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Pr="00616391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Pr="00616391" w:rsidRDefault="00FC6A02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Pr="00616391" w:rsidRDefault="00FC6A02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Pr="00616391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</w:p>
        </w:tc>
      </w:tr>
      <w:tr w:rsidR="00616391" w:rsidRPr="00616391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Pr="00616391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Hr</w:t>
            </w:r>
            <w:r w:rsidR="001A5B9B" w:rsidRPr="00616391">
              <w:rPr>
                <w:rFonts w:ascii="Arial" w:hAnsi="Arial"/>
                <w:sz w:val="18"/>
              </w:rPr>
              <w:t>.</w:t>
            </w:r>
            <w:r w:rsidR="00B229B0" w:rsidRPr="00616391">
              <w:rPr>
                <w:rFonts w:ascii="Arial" w:hAnsi="Arial"/>
                <w:sz w:val="18"/>
              </w:rPr>
              <w:fldChar w:fldCharType="begin"/>
            </w:r>
            <w:r w:rsidR="00B229B0" w:rsidRPr="00616391">
              <w:rPr>
                <w:rFonts w:ascii="Arial" w:hAnsi="Arial"/>
                <w:sz w:val="18"/>
              </w:rPr>
              <w:instrText>QUOTE</w:instrText>
            </w:r>
            <w:r w:rsidR="00B229B0"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Pr="00616391" w:rsidRDefault="00FC6A02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Vincent Sonvilla</w:t>
            </w:r>
            <w:r w:rsidR="00B229B0" w:rsidRPr="00616391">
              <w:rPr>
                <w:rFonts w:ascii="Arial" w:hAnsi="Arial"/>
                <w:sz w:val="18"/>
              </w:rPr>
              <w:fldChar w:fldCharType="begin"/>
            </w:r>
            <w:r w:rsidR="00B229B0" w:rsidRPr="00616391">
              <w:rPr>
                <w:rFonts w:ascii="Arial" w:hAnsi="Arial"/>
                <w:sz w:val="18"/>
              </w:rPr>
              <w:instrText>QUOTE</w:instrText>
            </w:r>
            <w:r w:rsidR="00B229B0"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Pr="00616391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 xml:space="preserve">5AHET, Klagenfurt </w:t>
            </w:r>
            <w:r w:rsidR="00B229B0" w:rsidRPr="00616391">
              <w:rPr>
                <w:rFonts w:ascii="Arial" w:hAnsi="Arial"/>
                <w:sz w:val="18"/>
              </w:rPr>
              <w:fldChar w:fldCharType="begin"/>
            </w:r>
            <w:r w:rsidR="00B229B0" w:rsidRPr="00616391">
              <w:rPr>
                <w:rFonts w:ascii="Arial" w:hAnsi="Arial"/>
                <w:sz w:val="18"/>
              </w:rPr>
              <w:instrText>QUOTE</w:instrText>
            </w:r>
            <w:r w:rsidR="00B229B0"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Pr="00616391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Pr="00616391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Pr="00616391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</w:tr>
      <w:tr w:rsidR="00616391" w:rsidRPr="00616391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Pr="00616391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Pr="00616391" w:rsidRDefault="00FC6A02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Pr="00616391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Pr="00616391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Pr="00616391" w:rsidRDefault="00FC6A02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Pr="00616391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</w:p>
        </w:tc>
      </w:tr>
      <w:tr w:rsidR="00616391" w:rsidRPr="00616391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Pr="00616391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Pr="00616391" w:rsidRDefault="00FC6A02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Pr="00616391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Pr="00616391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Pr="00616391" w:rsidRDefault="00FC6A02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Pr="00616391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</w:p>
        </w:tc>
      </w:tr>
      <w:tr w:rsidR="00616391" w:rsidRPr="00616391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Pr="00616391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Pr="00616391" w:rsidRDefault="00B229B0">
            <w:pPr>
              <w:spacing w:line="240" w:lineRule="exact"/>
              <w:rPr>
                <w:rFonts w:ascii="Arial" w:hAnsi="Arial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Pr="00616391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Pr="00616391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Pr="00616391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Pr="00616391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</w:tr>
      <w:tr w:rsidR="00616391" w:rsidRPr="00616391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Pr="00616391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Pr="00616391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Pr="00616391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Pr="00616391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Pr="00616391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Pr="00616391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sz w:val="18"/>
              </w:rPr>
            </w:pPr>
            <w:r w:rsidRPr="00616391">
              <w:rPr>
                <w:rFonts w:ascii="Arial" w:hAnsi="Arial"/>
                <w:sz w:val="18"/>
              </w:rPr>
              <w:fldChar w:fldCharType="begin"/>
            </w:r>
            <w:r w:rsidRPr="00616391">
              <w:rPr>
                <w:rFonts w:ascii="Arial" w:hAnsi="Arial"/>
                <w:sz w:val="18"/>
              </w:rPr>
              <w:instrText>QUOTE</w:instrText>
            </w:r>
            <w:r w:rsidRPr="00616391">
              <w:rPr>
                <w:rFonts w:ascii="Arial" w:hAnsi="Arial"/>
                <w:sz w:val="18"/>
              </w:rPr>
              <w:fldChar w:fldCharType="end"/>
            </w:r>
          </w:p>
        </w:tc>
      </w:tr>
      <w:tr w:rsidR="00616391" w:rsidRPr="00616391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03A14FB5" w14:textId="77777777" w:rsidR="000237A1" w:rsidRPr="00616391" w:rsidRDefault="000237A1" w:rsidP="00CC4216">
            <w:pPr>
              <w:rPr>
                <w:rFonts w:ascii="Arial" w:hAnsi="Arial"/>
                <w:sz w:val="22"/>
              </w:rPr>
            </w:pPr>
          </w:p>
          <w:p w14:paraId="445D9128" w14:textId="1A333C56" w:rsidR="000237A1" w:rsidRPr="00616391" w:rsidRDefault="000237A1" w:rsidP="00EA499F">
            <w:pPr>
              <w:spacing w:line="360" w:lineRule="auto"/>
              <w:rPr>
                <w:rFonts w:ascii="Arial" w:hAnsi="Arial"/>
                <w:b/>
                <w:bCs/>
                <w:sz w:val="22"/>
              </w:rPr>
            </w:pPr>
            <w:r w:rsidRPr="00616391">
              <w:rPr>
                <w:rFonts w:ascii="Arial" w:hAnsi="Arial"/>
                <w:b/>
                <w:bCs/>
                <w:sz w:val="22"/>
              </w:rPr>
              <w:t xml:space="preserve">Inhalte der </w:t>
            </w:r>
            <w:proofErr w:type="spellStart"/>
            <w:r w:rsidRPr="00616391">
              <w:rPr>
                <w:rFonts w:ascii="Arial" w:hAnsi="Arial"/>
                <w:b/>
                <w:bCs/>
                <w:sz w:val="22"/>
              </w:rPr>
              <w:t>I</w:t>
            </w:r>
            <w:r w:rsidR="00EA499F" w:rsidRPr="00616391">
              <w:rPr>
                <w:rFonts w:ascii="Arial" w:hAnsi="Arial"/>
                <w:b/>
                <w:bCs/>
                <w:sz w:val="22"/>
              </w:rPr>
              <w:t>II</w:t>
            </w:r>
            <w:r w:rsidRPr="00616391">
              <w:rPr>
                <w:rFonts w:ascii="Arial" w:hAnsi="Arial"/>
                <w:b/>
                <w:bCs/>
                <w:sz w:val="22"/>
              </w:rPr>
              <w:t>.Iteration</w:t>
            </w:r>
            <w:proofErr w:type="spellEnd"/>
            <w:r w:rsidRPr="00616391">
              <w:rPr>
                <w:rFonts w:ascii="Arial" w:hAnsi="Arial"/>
                <w:b/>
                <w:bCs/>
                <w:sz w:val="22"/>
              </w:rPr>
              <w:t>:</w:t>
            </w:r>
          </w:p>
          <w:p w14:paraId="018A6F4D" w14:textId="27AD1BC7" w:rsidR="00EA499F" w:rsidRPr="00616391" w:rsidRDefault="000237A1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SPS-Programmierung</w:t>
            </w:r>
          </w:p>
          <w:p w14:paraId="5A3C74EA" w14:textId="229402A9" w:rsidR="00EA499F" w:rsidRPr="00616391" w:rsidRDefault="00EA499F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Schaltschrankplanung</w:t>
            </w:r>
          </w:p>
          <w:p w14:paraId="13F554D8" w14:textId="77777777" w:rsidR="000237A1" w:rsidRPr="00616391" w:rsidRDefault="000237A1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Projektfortschritt</w:t>
            </w:r>
          </w:p>
          <w:p w14:paraId="64A2FF00" w14:textId="4A74604D" w:rsidR="00EA499F" w:rsidRPr="00616391" w:rsidRDefault="002750C7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Website</w:t>
            </w:r>
          </w:p>
          <w:p w14:paraId="45C49352" w14:textId="77777777" w:rsidR="000237A1" w:rsidRPr="00616391" w:rsidRDefault="000237A1" w:rsidP="000237A1">
            <w:pPr>
              <w:spacing w:line="360" w:lineRule="auto"/>
              <w:rPr>
                <w:rFonts w:ascii="Arial" w:hAnsi="Arial"/>
                <w:sz w:val="22"/>
              </w:rPr>
            </w:pPr>
          </w:p>
          <w:p w14:paraId="21549B1D" w14:textId="77777777" w:rsidR="000237A1" w:rsidRPr="00616391" w:rsidRDefault="000237A1" w:rsidP="000237A1">
            <w:pPr>
              <w:spacing w:line="360" w:lineRule="auto"/>
              <w:rPr>
                <w:rFonts w:ascii="Arial" w:hAnsi="Arial"/>
                <w:b/>
                <w:bCs/>
                <w:sz w:val="22"/>
              </w:rPr>
            </w:pPr>
            <w:r w:rsidRPr="00616391">
              <w:rPr>
                <w:rFonts w:ascii="Arial" w:hAnsi="Arial"/>
                <w:b/>
                <w:bCs/>
                <w:sz w:val="22"/>
              </w:rPr>
              <w:t>Projektstatus:</w:t>
            </w:r>
          </w:p>
          <w:p w14:paraId="45CF77B5" w14:textId="0BBD6422" w:rsidR="000237A1" w:rsidRPr="00616391" w:rsidRDefault="00EA499F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Zeitplan erweitert</w:t>
            </w:r>
          </w:p>
          <w:p w14:paraId="3D1BA4DE" w14:textId="2D0BF68B" w:rsidR="00EA499F" w:rsidRPr="00616391" w:rsidRDefault="00EA499F" w:rsidP="000237A1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Motoransteuerung: Knapp um PTO-Module ange</w:t>
            </w:r>
            <w:r w:rsidR="009C798E" w:rsidRPr="00616391">
              <w:rPr>
                <w:rFonts w:ascii="Arial" w:hAnsi="Arial"/>
                <w:sz w:val="22"/>
              </w:rPr>
              <w:t>fragt</w:t>
            </w:r>
          </w:p>
          <w:p w14:paraId="637F2F58" w14:textId="63D3BD2E" w:rsidR="00EA499F" w:rsidRPr="00616391" w:rsidRDefault="00EA499F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ASI-Einbindung</w:t>
            </w:r>
          </w:p>
          <w:p w14:paraId="4F740BF6" w14:textId="77777777" w:rsidR="009C798E" w:rsidRPr="00616391" w:rsidRDefault="00EA499F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Mechanik:</w:t>
            </w:r>
            <w:r w:rsidR="009C798E" w:rsidRPr="00616391">
              <w:rPr>
                <w:rFonts w:ascii="Arial" w:hAnsi="Arial"/>
                <w:sz w:val="22"/>
              </w:rPr>
              <w:t xml:space="preserve">   </w:t>
            </w:r>
          </w:p>
          <w:p w14:paraId="0AA7D410" w14:textId="2AF0D46D" w:rsidR="00EA499F" w:rsidRPr="00616391" w:rsidRDefault="009C798E" w:rsidP="009C798E">
            <w:pPr>
              <w:ind w:left="360"/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 xml:space="preserve">                         </w:t>
            </w:r>
            <w:r w:rsidR="00EA499F" w:rsidRPr="00616391">
              <w:rPr>
                <w:rFonts w:ascii="Arial" w:hAnsi="Arial"/>
                <w:sz w:val="22"/>
              </w:rPr>
              <w:t xml:space="preserve">X-Achse </w:t>
            </w:r>
            <w:proofErr w:type="spellStart"/>
            <w:r w:rsidR="00EA499F" w:rsidRPr="00616391">
              <w:rPr>
                <w:rFonts w:ascii="Arial" w:hAnsi="Arial"/>
                <w:sz w:val="22"/>
              </w:rPr>
              <w:t>Schuttle</w:t>
            </w:r>
            <w:proofErr w:type="spellEnd"/>
            <w:r w:rsidR="00EA499F" w:rsidRPr="00616391">
              <w:rPr>
                <w:rFonts w:ascii="Arial" w:hAnsi="Arial"/>
                <w:sz w:val="22"/>
              </w:rPr>
              <w:t xml:space="preserve"> umkonstruiert</w:t>
            </w:r>
          </w:p>
          <w:p w14:paraId="2953E0A4" w14:textId="48F9881F" w:rsidR="009C798E" w:rsidRPr="00616391" w:rsidRDefault="009C798E" w:rsidP="009C798E">
            <w:pPr>
              <w:pStyle w:val="Listenabsatz"/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 xml:space="preserve">                   Z-Achse umkonstruiert</w:t>
            </w:r>
          </w:p>
          <w:p w14:paraId="2D69A55B" w14:textId="517228D1" w:rsidR="000237A1" w:rsidRPr="00616391" w:rsidRDefault="00EA499F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Platine fertig gestellt</w:t>
            </w:r>
          </w:p>
          <w:p w14:paraId="18F5FD9E" w14:textId="1C8F7279" w:rsidR="009C798E" w:rsidRPr="00616391" w:rsidRDefault="009C798E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Anmeldung für Bosch Innovationspreis</w:t>
            </w:r>
          </w:p>
          <w:p w14:paraId="39501D7B" w14:textId="191C7159" w:rsidR="009C798E" w:rsidRPr="00616391" w:rsidRDefault="009C798E" w:rsidP="00EA499F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 xml:space="preserve">E-Plan: 1.Version </w:t>
            </w:r>
            <w:r w:rsidR="002750C7" w:rsidRPr="00616391">
              <w:rPr>
                <w:rFonts w:ascii="Arial" w:hAnsi="Arial"/>
                <w:sz w:val="22"/>
              </w:rPr>
              <w:t>Fertigstellung</w:t>
            </w:r>
          </w:p>
          <w:p w14:paraId="48E44E74" w14:textId="4F2B014E" w:rsidR="002750C7" w:rsidRPr="00616391" w:rsidRDefault="002750C7" w:rsidP="002750C7">
            <w:pPr>
              <w:pStyle w:val="Listenabsatz"/>
              <w:rPr>
                <w:rFonts w:ascii="Arial" w:hAnsi="Arial"/>
                <w:sz w:val="22"/>
              </w:rPr>
            </w:pPr>
          </w:p>
          <w:p w14:paraId="1E141199" w14:textId="77777777" w:rsidR="00EA499F" w:rsidRPr="00616391" w:rsidRDefault="00EA499F" w:rsidP="00EA499F">
            <w:pPr>
              <w:pStyle w:val="Listenabsatz"/>
              <w:rPr>
                <w:rFonts w:ascii="Arial" w:hAnsi="Arial"/>
                <w:sz w:val="22"/>
              </w:rPr>
            </w:pPr>
          </w:p>
          <w:p w14:paraId="5F4E9A72" w14:textId="77777777" w:rsidR="00EA499F" w:rsidRPr="00616391" w:rsidRDefault="00EA499F" w:rsidP="00EA499F">
            <w:pPr>
              <w:pStyle w:val="Listenabsatz"/>
              <w:rPr>
                <w:rFonts w:ascii="Arial" w:hAnsi="Arial"/>
                <w:sz w:val="22"/>
              </w:rPr>
            </w:pPr>
          </w:p>
          <w:p w14:paraId="3523E95B" w14:textId="733514A2" w:rsidR="000237A1" w:rsidRPr="00616391" w:rsidRDefault="000237A1" w:rsidP="002750C7">
            <w:pPr>
              <w:spacing w:line="360" w:lineRule="auto"/>
              <w:rPr>
                <w:rFonts w:ascii="Arial" w:hAnsi="Arial"/>
                <w:b/>
                <w:bCs/>
                <w:sz w:val="22"/>
              </w:rPr>
            </w:pPr>
            <w:r w:rsidRPr="00616391">
              <w:rPr>
                <w:rFonts w:ascii="Arial" w:hAnsi="Arial"/>
                <w:b/>
                <w:bCs/>
                <w:sz w:val="22"/>
              </w:rPr>
              <w:t>Weitere Schritte:</w:t>
            </w: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Pr="00616391" w:rsidRDefault="001A5B9B" w:rsidP="00CC4216">
            <w:pPr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b/>
                <w:sz w:val="18"/>
              </w:rPr>
              <w:t>Erledigung</w:t>
            </w:r>
            <w:r w:rsidRPr="00616391">
              <w:rPr>
                <w:rFonts w:ascii="Arial" w:hAnsi="Arial"/>
                <w:b/>
                <w:sz w:val="18"/>
              </w:rPr>
              <w:br/>
              <w:t>von, Termin</w:t>
            </w:r>
          </w:p>
        </w:tc>
      </w:tr>
      <w:tr w:rsidR="00616391" w:rsidRPr="00616391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713A54C5" w14:textId="11DF64C4" w:rsidR="00D0003D" w:rsidRPr="00616391" w:rsidRDefault="009C798E" w:rsidP="00D0003D">
            <w:pPr>
              <w:pStyle w:val="Listenabsatz"/>
              <w:numPr>
                <w:ilvl w:val="0"/>
                <w:numId w:val="2"/>
              </w:numPr>
              <w:tabs>
                <w:tab w:val="left" w:pos="8490"/>
              </w:tabs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E-Plan vervollständigen</w:t>
            </w:r>
          </w:p>
          <w:p w14:paraId="0F201191" w14:textId="46D1BD26" w:rsidR="009C798E" w:rsidRPr="00616391" w:rsidRDefault="009C798E" w:rsidP="00D0003D">
            <w:pPr>
              <w:pStyle w:val="Listenabsatz"/>
              <w:numPr>
                <w:ilvl w:val="0"/>
                <w:numId w:val="2"/>
              </w:numPr>
              <w:tabs>
                <w:tab w:val="left" w:pos="8490"/>
              </w:tabs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ASI-Einbindung testen</w:t>
            </w:r>
          </w:p>
          <w:p w14:paraId="5E6122C7" w14:textId="08A85B9A" w:rsidR="001A5B9B" w:rsidRPr="00616391" w:rsidRDefault="00EF25C3" w:rsidP="00CC4216">
            <w:pPr>
              <w:pStyle w:val="Listenabsatz"/>
              <w:numPr>
                <w:ilvl w:val="0"/>
                <w:numId w:val="2"/>
              </w:numPr>
              <w:tabs>
                <w:tab w:val="left" w:pos="8490"/>
              </w:tabs>
              <w:rPr>
                <w:rFonts w:ascii="Arial" w:hAnsi="Arial"/>
                <w:sz w:val="22"/>
              </w:rPr>
            </w:pPr>
            <w:r w:rsidRPr="00616391">
              <w:rPr>
                <w:rFonts w:ascii="Arial" w:hAnsi="Arial"/>
                <w:sz w:val="22"/>
              </w:rPr>
              <w:t>WMS fertig stellen</w:t>
            </w:r>
          </w:p>
          <w:p w14:paraId="27E93B59" w14:textId="77777777" w:rsidR="001A5B9B" w:rsidRPr="00616391" w:rsidRDefault="001A5B9B" w:rsidP="00CC4216">
            <w:pPr>
              <w:rPr>
                <w:rFonts w:ascii="Arial" w:hAnsi="Arial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Pr="00616391" w:rsidRDefault="0084481D" w:rsidP="00FC6A02">
            <w:pPr>
              <w:rPr>
                <w:rFonts w:ascii="Arial" w:hAnsi="Arial"/>
                <w:b/>
                <w:sz w:val="18"/>
              </w:rPr>
            </w:pPr>
          </w:p>
        </w:tc>
      </w:tr>
    </w:tbl>
    <w:p w14:paraId="3060A769" w14:textId="4FF2763D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44C24ADC" w14:textId="77777777" w:rsidR="00EF25C3" w:rsidRDefault="00EF25C3" w:rsidP="00C948EB">
      <w:pPr>
        <w:rPr>
          <w:rFonts w:ascii="Arial" w:hAnsi="Arial"/>
          <w:color w:val="000000"/>
          <w:sz w:val="22"/>
        </w:rPr>
      </w:pPr>
    </w:p>
    <w:p w14:paraId="5D500E21" w14:textId="65327CA0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2750C7">
        <w:rPr>
          <w:rFonts w:ascii="Arial" w:hAnsi="Arial"/>
          <w:color w:val="000000"/>
          <w:sz w:val="22"/>
        </w:rPr>
        <w:t>31</w:t>
      </w:r>
      <w:r w:rsidR="00FE29D0">
        <w:rPr>
          <w:rFonts w:ascii="Arial" w:hAnsi="Arial"/>
          <w:color w:val="000000"/>
          <w:sz w:val="22"/>
        </w:rPr>
        <w:t>.</w:t>
      </w:r>
      <w:r w:rsidR="002750C7">
        <w:rPr>
          <w:rFonts w:ascii="Arial" w:hAnsi="Arial"/>
          <w:color w:val="000000"/>
          <w:sz w:val="22"/>
        </w:rPr>
        <w:t>01</w:t>
      </w:r>
      <w:r w:rsidR="00FE29D0">
        <w:rPr>
          <w:rFonts w:ascii="Arial" w:hAnsi="Arial"/>
          <w:color w:val="000000"/>
          <w:sz w:val="22"/>
        </w:rPr>
        <w:t>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3C052" w14:textId="77777777" w:rsidR="00D63141" w:rsidRDefault="00D63141">
      <w:r>
        <w:separator/>
      </w:r>
    </w:p>
  </w:endnote>
  <w:endnote w:type="continuationSeparator" w:id="0">
    <w:p w14:paraId="1F3643EB" w14:textId="77777777" w:rsidR="00D63141" w:rsidRDefault="00D6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154ACEAB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E634AA">
      <w:rPr>
        <w:rFonts w:ascii="Arial" w:hAnsi="Arial"/>
        <w:noProof/>
        <w:snapToGrid w:val="0"/>
        <w:sz w:val="12"/>
        <w:lang w:eastAsia="de-DE"/>
      </w:rPr>
      <w:t>Projektbesprechung_2.docx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4E4A4C33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E634AA">
      <w:rPr>
        <w:rFonts w:ascii="Arial" w:hAnsi="Arial"/>
        <w:noProof/>
        <w:snapToGrid w:val="0"/>
        <w:sz w:val="12"/>
        <w:lang w:eastAsia="de-DE"/>
      </w:rPr>
      <w:t>Projektbesprechung_2.docx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49EF0" w14:textId="77777777" w:rsidR="00D63141" w:rsidRDefault="00D63141">
      <w:r>
        <w:separator/>
      </w:r>
    </w:p>
  </w:footnote>
  <w:footnote w:type="continuationSeparator" w:id="0">
    <w:p w14:paraId="4C66347C" w14:textId="77777777" w:rsidR="00D63141" w:rsidRDefault="00D6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438D"/>
    <w:multiLevelType w:val="hybridMultilevel"/>
    <w:tmpl w:val="636EE9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944CA"/>
    <w:multiLevelType w:val="hybridMultilevel"/>
    <w:tmpl w:val="56FA2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  <w:num w:numId="2" w16cid:durableId="1489521097">
    <w:abstractNumId w:val="2"/>
  </w:num>
  <w:num w:numId="3" w16cid:durableId="198033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237A1"/>
    <w:rsid w:val="000321FC"/>
    <w:rsid w:val="000B1CCF"/>
    <w:rsid w:val="00112C63"/>
    <w:rsid w:val="001172A4"/>
    <w:rsid w:val="001A5B9B"/>
    <w:rsid w:val="001B3570"/>
    <w:rsid w:val="00233831"/>
    <w:rsid w:val="002750C7"/>
    <w:rsid w:val="002F1FEA"/>
    <w:rsid w:val="0033692F"/>
    <w:rsid w:val="003B469B"/>
    <w:rsid w:val="003C0F6F"/>
    <w:rsid w:val="003D1E91"/>
    <w:rsid w:val="004071C2"/>
    <w:rsid w:val="00457BBA"/>
    <w:rsid w:val="00490166"/>
    <w:rsid w:val="00494761"/>
    <w:rsid w:val="004B2806"/>
    <w:rsid w:val="004D2AE1"/>
    <w:rsid w:val="00592392"/>
    <w:rsid w:val="005E40E3"/>
    <w:rsid w:val="00616391"/>
    <w:rsid w:val="00670B47"/>
    <w:rsid w:val="006A21C9"/>
    <w:rsid w:val="00750AFC"/>
    <w:rsid w:val="0076556C"/>
    <w:rsid w:val="007E18DF"/>
    <w:rsid w:val="00813BCF"/>
    <w:rsid w:val="00827CA2"/>
    <w:rsid w:val="00831986"/>
    <w:rsid w:val="0084481D"/>
    <w:rsid w:val="00846ABE"/>
    <w:rsid w:val="00860141"/>
    <w:rsid w:val="009148B0"/>
    <w:rsid w:val="009400CB"/>
    <w:rsid w:val="009556E7"/>
    <w:rsid w:val="009C1BD2"/>
    <w:rsid w:val="009C798E"/>
    <w:rsid w:val="009E6670"/>
    <w:rsid w:val="009F2541"/>
    <w:rsid w:val="00A91362"/>
    <w:rsid w:val="00B229B0"/>
    <w:rsid w:val="00B31DB9"/>
    <w:rsid w:val="00B9112B"/>
    <w:rsid w:val="00C812D8"/>
    <w:rsid w:val="00C948EB"/>
    <w:rsid w:val="00CC4216"/>
    <w:rsid w:val="00D0003D"/>
    <w:rsid w:val="00D21A95"/>
    <w:rsid w:val="00D63141"/>
    <w:rsid w:val="00DD4F08"/>
    <w:rsid w:val="00DD7DD2"/>
    <w:rsid w:val="00E634AA"/>
    <w:rsid w:val="00EA499F"/>
    <w:rsid w:val="00EF25C3"/>
    <w:rsid w:val="00EF5560"/>
    <w:rsid w:val="00F801D1"/>
    <w:rsid w:val="00FA716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11</cp:revision>
  <cp:lastPrinted>2025-04-02T08:05:00Z</cp:lastPrinted>
  <dcterms:created xsi:type="dcterms:W3CDTF">2025-03-03T20:45:00Z</dcterms:created>
  <dcterms:modified xsi:type="dcterms:W3CDTF">2025-04-02T08:05:00Z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